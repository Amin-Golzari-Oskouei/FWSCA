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6468"/>
        <w:gridCol w:w="457"/>
      </w:tblGrid>
      <w:tr w:rsidR="00C8482F" w:rsidRPr="008843A9" w14:paraId="2540C9B8" w14:textId="77777777" w:rsidTr="008E5E44">
        <w:tc>
          <w:tcPr>
            <w:tcW w:w="4670" w:type="pct"/>
            <w:vAlign w:val="center"/>
          </w:tcPr>
          <w:p w14:paraId="42DAD5C1" w14:textId="77777777" w:rsidR="00C8482F" w:rsidRPr="008843A9" w:rsidRDefault="00C8482F" w:rsidP="00C8482F">
            <w:pPr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U,C,W,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p>
                          </m:sSup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km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oMath>
            <w:r w:rsidRPr="008843A9">
              <w:rPr>
                <w:rFonts w:ascii="Times New Roman" w:eastAsiaTheme="minorEastAsia" w:hAnsi="Times New Roman"/>
              </w:rPr>
              <w:t>.</w:t>
            </w:r>
          </w:p>
        </w:tc>
        <w:tc>
          <w:tcPr>
            <w:tcW w:w="330" w:type="pct"/>
            <w:vAlign w:val="center"/>
          </w:tcPr>
          <w:p w14:paraId="60472AC6" w14:textId="77777777" w:rsidR="00C8482F" w:rsidRPr="008843A9" w:rsidRDefault="00C8482F" w:rsidP="008E5E44">
            <w:pPr>
              <w:spacing w:line="360" w:lineRule="auto"/>
              <w:ind w:firstLine="7"/>
              <w:jc w:val="right"/>
              <w:rPr>
                <w:rFonts w:ascii="Times New Roman" w:hAnsi="Times New Roman"/>
              </w:rPr>
            </w:pPr>
            <w:r w:rsidRPr="008843A9">
              <w:rPr>
                <w:rFonts w:ascii="Times New Roman" w:hAnsi="Times New Roman"/>
              </w:rPr>
              <w:t>(1)</w:t>
            </w:r>
          </w:p>
        </w:tc>
      </w:tr>
    </w:tbl>
    <w:p w14:paraId="41875EE0" w14:textId="386A6A87" w:rsidR="00C8482F" w:rsidRDefault="00C8482F" w:rsidP="00C8482F">
      <w:pPr>
        <w:spacing w:line="360" w:lineRule="auto"/>
        <w:ind w:firstLine="0"/>
      </w:pPr>
      <w:bookmarkStart w:id="0" w:name="_GoBack"/>
      <w:bookmarkEnd w:id="0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475"/>
        <w:gridCol w:w="450"/>
      </w:tblGrid>
      <w:tr w:rsidR="00C8482F" w:rsidRPr="008843A9" w14:paraId="1A0D8921" w14:textId="77777777" w:rsidTr="008E5E44">
        <w:trPr>
          <w:jc w:val="center"/>
        </w:trPr>
        <w:tc>
          <w:tcPr>
            <w:tcW w:w="4675" w:type="pct"/>
            <w:vAlign w:val="center"/>
          </w:tcPr>
          <w:p w14:paraId="014F98B6" w14:textId="38F582F5" w:rsidR="00C8482F" w:rsidRPr="00C8482F" w:rsidRDefault="00C8482F" w:rsidP="00C8482F">
            <w:pPr>
              <w:spacing w:line="360" w:lineRule="auto"/>
              <w:ind w:firstLine="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=1-exp⁡(-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25" w:type="pct"/>
            <w:vAlign w:val="center"/>
          </w:tcPr>
          <w:p w14:paraId="65A22FB8" w14:textId="77777777" w:rsidR="00C8482F" w:rsidRPr="008843A9" w:rsidRDefault="00C8482F" w:rsidP="008E5E44">
            <w:pPr>
              <w:spacing w:line="360" w:lineRule="auto"/>
              <w:ind w:firstLine="0"/>
            </w:pPr>
            <w:r w:rsidRPr="008843A9">
              <w:t>(2)</w:t>
            </w:r>
          </w:p>
        </w:tc>
      </w:tr>
    </w:tbl>
    <w:p w14:paraId="1452696B" w14:textId="77777777" w:rsidR="00C8482F" w:rsidRPr="008843A9" w:rsidRDefault="00C8482F" w:rsidP="00C8482F">
      <w:pPr>
        <w:spacing w:line="360" w:lineRule="auto"/>
        <w:ind w:firstLine="0"/>
        <w:rPr>
          <w:rtl/>
        </w:rPr>
      </w:pPr>
      <w:r w:rsidRPr="008843A9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8843A9">
        <w:t xml:space="preserve"> indicates inverse of the variance of </w:t>
      </w:r>
      <m:oMath>
        <m:r>
          <w:rPr>
            <w:rFonts w:ascii="Cambria Math" w:hAnsi="Cambria Math"/>
          </w:rPr>
          <m:t>m</m:t>
        </m:r>
      </m:oMath>
      <w:r w:rsidRPr="008843A9">
        <w:t xml:space="preserve">-th feature of </w:t>
      </w:r>
      <m:oMath>
        <m:r>
          <w:rPr>
            <w:rFonts w:ascii="Cambria Math" w:hAnsi="Cambria Math"/>
          </w:rPr>
          <m:t>x</m:t>
        </m:r>
      </m:oMath>
      <w:r w:rsidRPr="008843A9">
        <w:t xml:space="preserve"> dataset: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475"/>
        <w:gridCol w:w="450"/>
      </w:tblGrid>
      <w:tr w:rsidR="00C8482F" w:rsidRPr="008843A9" w14:paraId="44DEE516" w14:textId="77777777" w:rsidTr="008E5E44">
        <w:trPr>
          <w:jc w:val="center"/>
        </w:trPr>
        <w:tc>
          <w:tcPr>
            <w:tcW w:w="4675" w:type="pct"/>
            <w:vAlign w:val="center"/>
          </w:tcPr>
          <w:p w14:paraId="38A2EAB7" w14:textId="77777777" w:rsidR="00C8482F" w:rsidRPr="008843A9" w:rsidRDefault="00C8482F" w:rsidP="00C8482F">
            <w:pPr>
              <w:spacing w:line="360" w:lineRule="auto"/>
              <w:ind w:firstLine="0"/>
              <w:jc w:val="left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Ι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var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var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, I=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oMath>
            <w:r w:rsidRPr="008843A9">
              <w:rPr>
                <w:i/>
              </w:rPr>
              <w:t>.</w:t>
            </w:r>
          </w:p>
        </w:tc>
        <w:tc>
          <w:tcPr>
            <w:tcW w:w="325" w:type="pct"/>
            <w:vAlign w:val="center"/>
          </w:tcPr>
          <w:p w14:paraId="5D1334D6" w14:textId="77777777" w:rsidR="00C8482F" w:rsidRPr="008843A9" w:rsidRDefault="00C8482F" w:rsidP="008E5E44">
            <w:pPr>
              <w:spacing w:line="360" w:lineRule="auto"/>
              <w:ind w:firstLine="0"/>
            </w:pPr>
            <w:r w:rsidRPr="008843A9">
              <w:t>(3)</w:t>
            </w:r>
          </w:p>
        </w:tc>
      </w:tr>
    </w:tbl>
    <w:p w14:paraId="34E5C60A" w14:textId="4B07297A" w:rsidR="00C8482F" w:rsidRDefault="00C8482F" w:rsidP="00C8482F">
      <w:pPr>
        <w:spacing w:line="360" w:lineRule="auto"/>
        <w:ind w:firstLine="284"/>
        <w:rPr>
          <w:rFonts w:ascii="Times New Roman" w:eastAsiaTheme="minorEastAsia" w:hAnsi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191"/>
        <w:gridCol w:w="734"/>
      </w:tblGrid>
      <w:tr w:rsidR="00C8482F" w:rsidRPr="008843A9" w14:paraId="1DEEC59D" w14:textId="77777777" w:rsidTr="008E5E44">
        <w:tc>
          <w:tcPr>
            <w:tcW w:w="4470" w:type="pct"/>
            <w:vAlign w:val="center"/>
          </w:tcPr>
          <w:p w14:paraId="734A7F58" w14:textId="77777777" w:rsidR="00C8482F" w:rsidRPr="00C8482F" w:rsidRDefault="00C8482F" w:rsidP="008E5E44">
            <w:pPr>
              <w:spacing w:line="360" w:lineRule="auto"/>
              <w:ind w:firstLine="284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p>
                                    </m:sSubSup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km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e>
                                    </m:nary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p>
                                    </m:sSubSup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lm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sup>
                                        </m:sSub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α-1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30" w:type="pct"/>
            <w:vAlign w:val="center"/>
          </w:tcPr>
          <w:p w14:paraId="0C04599E" w14:textId="57D56A59" w:rsidR="00C8482F" w:rsidRPr="008843A9" w:rsidRDefault="00C8482F" w:rsidP="00C8482F">
            <w:pPr>
              <w:spacing w:line="360" w:lineRule="auto"/>
              <w:ind w:firstLine="284"/>
            </w:pPr>
            <w:r w:rsidRPr="008843A9">
              <w:t>(</w:t>
            </w:r>
            <w:r>
              <w:t>4</w:t>
            </w:r>
            <w:r w:rsidRPr="008843A9">
              <w:t>)</w:t>
            </w:r>
          </w:p>
        </w:tc>
      </w:tr>
    </w:tbl>
    <w:p w14:paraId="2D982C2A" w14:textId="77777777" w:rsidR="00C8482F" w:rsidRDefault="00C8482F" w:rsidP="00C8482F">
      <w:pPr>
        <w:spacing w:line="360" w:lineRule="auto"/>
        <w:ind w:firstLine="426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191"/>
        <w:gridCol w:w="734"/>
      </w:tblGrid>
      <w:tr w:rsidR="00C8482F" w:rsidRPr="008843A9" w14:paraId="315421A0" w14:textId="77777777" w:rsidTr="008E5E44">
        <w:tc>
          <w:tcPr>
            <w:tcW w:w="4470" w:type="pct"/>
            <w:vAlign w:val="center"/>
          </w:tcPr>
          <w:p w14:paraId="062793A3" w14:textId="77777777" w:rsidR="00C8482F" w:rsidRPr="00C8482F" w:rsidRDefault="00C8482F" w:rsidP="008E5E44">
            <w:pPr>
              <w:spacing w:line="360" w:lineRule="auto"/>
              <w:ind w:firstLine="284"/>
              <w:jc w:val="center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30" w:type="pct"/>
            <w:vAlign w:val="center"/>
          </w:tcPr>
          <w:p w14:paraId="375775EF" w14:textId="2AFFF7DA" w:rsidR="00C8482F" w:rsidRPr="008843A9" w:rsidRDefault="00C8482F" w:rsidP="00C8482F">
            <w:pPr>
              <w:spacing w:line="360" w:lineRule="auto"/>
              <w:ind w:firstLine="284"/>
            </w:pPr>
            <w:r w:rsidRPr="008843A9">
              <w:t>(</w:t>
            </w:r>
            <w:r>
              <w:t>5</w:t>
            </w:r>
            <w:r w:rsidRPr="008843A9">
              <w:t>)</w:t>
            </w:r>
          </w:p>
        </w:tc>
      </w:tr>
    </w:tbl>
    <w:p w14:paraId="6221EA00" w14:textId="42DE9CED" w:rsidR="00C8482F" w:rsidRDefault="00C8482F" w:rsidP="00C8482F">
      <w:pPr>
        <w:tabs>
          <w:tab w:val="center" w:pos="3604"/>
        </w:tabs>
        <w:spacing w:line="360" w:lineRule="auto"/>
        <w:ind w:firstLine="426"/>
      </w:pPr>
    </w:p>
    <w:tbl>
      <w:tblPr>
        <w:tblW w:w="5308" w:type="pct"/>
        <w:tblInd w:w="-4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78"/>
        <w:gridCol w:w="574"/>
      </w:tblGrid>
      <w:tr w:rsidR="00C8482F" w:rsidRPr="008843A9" w14:paraId="4A5E33ED" w14:textId="77777777" w:rsidTr="008E5E44">
        <w:tc>
          <w:tcPr>
            <w:tcW w:w="4610" w:type="pct"/>
            <w:vAlign w:val="center"/>
          </w:tcPr>
          <w:p w14:paraId="4A1AEAC0" w14:textId="77777777" w:rsidR="00C8482F" w:rsidRPr="008843A9" w:rsidRDefault="00C8482F" w:rsidP="008E5E44">
            <w:pPr>
              <w:spacing w:line="360" w:lineRule="auto"/>
              <w:ind w:firstLine="284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                                   if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=0   and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                                    if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≠0  and ∃s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where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=0 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ks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q-1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nary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      if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≠0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where</m:t>
                        </m:r>
                        <m:r>
                          <w:rPr>
                            <w:rFonts w:ascii="Cambria Math" w:hAnsi="Cambria Math"/>
                          </w:rPr>
                          <m:t xml:space="preserve">    ∀ 1≤s≤M,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90" w:type="pct"/>
            <w:vAlign w:val="center"/>
          </w:tcPr>
          <w:p w14:paraId="05AC9F0C" w14:textId="4F1B8A31" w:rsidR="00C8482F" w:rsidRPr="008843A9" w:rsidRDefault="00C8482F" w:rsidP="00C8482F">
            <w:pPr>
              <w:spacing w:line="360" w:lineRule="auto"/>
              <w:ind w:firstLine="284"/>
            </w:pPr>
            <w:r w:rsidRPr="008843A9">
              <w:t>(</w:t>
            </w:r>
            <w:r>
              <w:t>6</w:t>
            </w:r>
            <w:r w:rsidRPr="008843A9">
              <w:t>)</w:t>
            </w:r>
          </w:p>
        </w:tc>
      </w:tr>
    </w:tbl>
    <w:p w14:paraId="1AFAD727" w14:textId="77777777" w:rsidR="00C8482F" w:rsidRPr="008843A9" w:rsidRDefault="00C8482F" w:rsidP="00C8482F">
      <w:pPr>
        <w:spacing w:line="360" w:lineRule="auto"/>
        <w:ind w:firstLine="284"/>
      </w:pPr>
    </w:p>
    <w:p w14:paraId="241CB4A8" w14:textId="77777777" w:rsidR="00C8482F" w:rsidRPr="008843A9" w:rsidRDefault="00C8482F" w:rsidP="00C8482F">
      <w:pPr>
        <w:spacing w:line="360" w:lineRule="auto"/>
        <w:ind w:firstLine="0"/>
      </w:pPr>
      <w:r w:rsidRPr="008843A9">
        <w:t xml:space="preserve">where,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Dw</m:t>
            </m:r>
          </m:e>
          <m:sub>
            <m:r>
              <w:rPr>
                <w:rFonts w:ascii="Cambria Math" w:hAnsi="Cambria Math"/>
              </w:rPr>
              <m:t>km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8843A9">
        <w:t>.</w:t>
      </w:r>
    </w:p>
    <w:p w14:paraId="72E58EFA" w14:textId="77777777" w:rsidR="00C8482F" w:rsidRPr="008843A9" w:rsidRDefault="00C8482F" w:rsidP="00C8482F">
      <w:pPr>
        <w:spacing w:line="360" w:lineRule="auto"/>
        <w:ind w:firstLine="0"/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1"/>
        <w:gridCol w:w="574"/>
      </w:tblGrid>
      <w:tr w:rsidR="00C8482F" w:rsidRPr="008843A9" w14:paraId="621F2735" w14:textId="77777777" w:rsidTr="008E5E44">
        <w:tc>
          <w:tcPr>
            <w:tcW w:w="4586" w:type="pct"/>
            <w:vAlign w:val="center"/>
          </w:tcPr>
          <w:p w14:paraId="6BAAFABD" w14:textId="77777777" w:rsidR="00C8482F" w:rsidRPr="00C8482F" w:rsidRDefault="00C8482F" w:rsidP="008E5E44">
            <w:pPr>
              <w:spacing w:line="360" w:lineRule="auto"/>
              <w:ind w:firstLine="284"/>
              <w:rPr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               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=0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and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                      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≠0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and</m:t>
                        </m:r>
                        <m:r>
                          <w:rPr>
                            <w:rFonts w:ascii="Cambria Math" w:hAnsi="Cambria Math"/>
                          </w:rPr>
                          <m:t xml:space="preserve">  ∃l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where</m:t>
                        </m:r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=0 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Dz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Dz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l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p-1</m:t>
                                        </m:r>
                                      </m:den>
                                    </m:f>
                                  </m:sup>
                                </m:sSup>
                              </m:e>
                            </m:nary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≠0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where</m:t>
                        </m:r>
                        <m:r>
                          <w:rPr>
                            <w:rFonts w:ascii="Cambria Math" w:hAnsi="Cambria Math"/>
                          </w:rPr>
                          <m:t xml:space="preserve">    ∀ 1≤l≤K ,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14" w:type="pct"/>
            <w:vAlign w:val="center"/>
          </w:tcPr>
          <w:p w14:paraId="1962107C" w14:textId="123C6D69" w:rsidR="00C8482F" w:rsidRPr="008843A9" w:rsidRDefault="00C8482F" w:rsidP="00C8482F">
            <w:pPr>
              <w:spacing w:line="360" w:lineRule="auto"/>
              <w:ind w:firstLine="284"/>
            </w:pPr>
            <w:r w:rsidRPr="008843A9">
              <w:t>(</w:t>
            </w:r>
            <w:r>
              <w:t>7</w:t>
            </w:r>
            <w:r w:rsidRPr="008843A9">
              <w:t>)</w:t>
            </w:r>
          </w:p>
        </w:tc>
      </w:tr>
    </w:tbl>
    <w:p w14:paraId="60300501" w14:textId="77777777" w:rsidR="00C8482F" w:rsidRPr="008843A9" w:rsidRDefault="00C8482F" w:rsidP="00C8482F">
      <w:pPr>
        <w:spacing w:line="360" w:lineRule="auto"/>
        <w:ind w:firstLine="0"/>
      </w:pPr>
    </w:p>
    <w:p w14:paraId="2D3CCEA8" w14:textId="42D93759" w:rsidR="00C8482F" w:rsidRPr="008843A9" w:rsidRDefault="00C8482F" w:rsidP="00C1123C">
      <w:pPr>
        <w:spacing w:line="360" w:lineRule="auto"/>
        <w:ind w:firstLine="0"/>
      </w:pPr>
      <w:r w:rsidRPr="008843A9">
        <w:t xml:space="preserve">where,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km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Pr="008843A9">
        <w:t>.</w:t>
      </w:r>
    </w:p>
    <w:p w14:paraId="126E659B" w14:textId="6CF17AE4" w:rsidR="00C8482F" w:rsidRPr="008843A9" w:rsidRDefault="00C8482F" w:rsidP="00C8482F">
      <w:pPr>
        <w:spacing w:line="365" w:lineRule="auto"/>
        <w:ind w:firstLine="230"/>
        <w:rPr>
          <w:rFonts w:ascii="Times New Roman" w:eastAsiaTheme="minorEastAsia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75"/>
        <w:gridCol w:w="550"/>
      </w:tblGrid>
      <w:tr w:rsidR="00C8482F" w:rsidRPr="008843A9" w14:paraId="4E102707" w14:textId="77777777" w:rsidTr="008E5E44">
        <w:tc>
          <w:tcPr>
            <w:tcW w:w="6375" w:type="dxa"/>
            <w:vAlign w:val="center"/>
          </w:tcPr>
          <w:p w14:paraId="303C95A5" w14:textId="77777777" w:rsidR="00C8482F" w:rsidRPr="00C8482F" w:rsidRDefault="00C8482F" w:rsidP="008E5E44">
            <w:pPr>
              <w:spacing w:line="365" w:lineRule="auto"/>
              <w:ind w:firstLine="0"/>
              <w:jc w:val="center"/>
              <w:rPr>
                <w:rFonts w:ascii="Times New Roman" w:eastAsiaTheme="minorEastAsia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(t)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β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(t-1)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1-β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(t)</m:t>
                    </m:r>
                  </m:sup>
                </m:sSup>
              </m:oMath>
            </m:oMathPara>
          </w:p>
        </w:tc>
        <w:tc>
          <w:tcPr>
            <w:tcW w:w="550" w:type="dxa"/>
            <w:vAlign w:val="center"/>
          </w:tcPr>
          <w:p w14:paraId="1F45A679" w14:textId="291D0A86" w:rsidR="00C8482F" w:rsidRPr="008843A9" w:rsidRDefault="00C8482F" w:rsidP="00C8482F">
            <w:pPr>
              <w:spacing w:line="365" w:lineRule="auto"/>
              <w:ind w:firstLine="0"/>
              <w:jc w:val="right"/>
              <w:rPr>
                <w:rFonts w:ascii="Times New Roman" w:eastAsiaTheme="minorEastAsia" w:hAnsi="Times New Roman"/>
              </w:rPr>
            </w:pPr>
            <w:r w:rsidRPr="008843A9">
              <w:rPr>
                <w:rFonts w:ascii="Times New Roman" w:eastAsiaTheme="minorEastAsia" w:hAnsi="Times New Roman"/>
              </w:rPr>
              <w:t>(</w:t>
            </w:r>
            <w:r>
              <w:rPr>
                <w:rFonts w:ascii="Times New Roman" w:eastAsiaTheme="minorEastAsia" w:hAnsi="Times New Roman"/>
              </w:rPr>
              <w:t>8</w:t>
            </w:r>
            <w:r w:rsidRPr="008843A9">
              <w:rPr>
                <w:rFonts w:ascii="Times New Roman" w:eastAsiaTheme="minorEastAsia" w:hAnsi="Times New Roman"/>
              </w:rPr>
              <w:t>)</w:t>
            </w:r>
          </w:p>
        </w:tc>
      </w:tr>
      <w:tr w:rsidR="00C8482F" w:rsidRPr="008843A9" w14:paraId="7EF8AE7F" w14:textId="77777777" w:rsidTr="008E5E44">
        <w:tc>
          <w:tcPr>
            <w:tcW w:w="6375" w:type="dxa"/>
          </w:tcPr>
          <w:p w14:paraId="5CB624C9" w14:textId="77777777" w:rsidR="00C8482F" w:rsidRPr="00C8482F" w:rsidRDefault="00C8482F" w:rsidP="008E5E44">
            <w:pPr>
              <w:spacing w:line="365" w:lineRule="auto"/>
              <w:ind w:firstLine="0"/>
              <w:rPr>
                <w:rFonts w:ascii="Times New Roman" w:eastAsiaTheme="minorEastAsia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(t)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β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(t-1)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1-β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(t)</m:t>
                    </m:r>
                  </m:sup>
                </m:sSup>
              </m:oMath>
            </m:oMathPara>
          </w:p>
        </w:tc>
        <w:tc>
          <w:tcPr>
            <w:tcW w:w="550" w:type="dxa"/>
          </w:tcPr>
          <w:p w14:paraId="52AE2CC7" w14:textId="669B7333" w:rsidR="00C8482F" w:rsidRPr="008843A9" w:rsidRDefault="00C8482F" w:rsidP="00C8482F">
            <w:pPr>
              <w:spacing w:line="365" w:lineRule="auto"/>
              <w:ind w:firstLine="0"/>
              <w:jc w:val="right"/>
              <w:rPr>
                <w:rFonts w:ascii="Times New Roman" w:eastAsiaTheme="minorEastAsia" w:hAnsi="Times New Roman"/>
              </w:rPr>
            </w:pPr>
            <w:r w:rsidRPr="008843A9">
              <w:rPr>
                <w:rFonts w:ascii="Times New Roman" w:eastAsiaTheme="minorEastAsia" w:hAnsi="Times New Roman"/>
              </w:rPr>
              <w:t>(</w:t>
            </w:r>
            <w:r>
              <w:rPr>
                <w:rFonts w:ascii="Times New Roman" w:eastAsiaTheme="minorEastAsia" w:hAnsi="Times New Roman"/>
              </w:rPr>
              <w:t>9</w:t>
            </w:r>
            <w:r w:rsidRPr="008843A9">
              <w:rPr>
                <w:rFonts w:ascii="Times New Roman" w:eastAsiaTheme="minorEastAsia" w:hAnsi="Times New Roman"/>
              </w:rPr>
              <w:t>)</w:t>
            </w:r>
          </w:p>
        </w:tc>
      </w:tr>
    </w:tbl>
    <w:p w14:paraId="6DFD27BE" w14:textId="2A420099" w:rsidR="00271769" w:rsidRPr="00C8482F" w:rsidRDefault="00271769" w:rsidP="00C1123C">
      <w:pPr>
        <w:spacing w:line="365" w:lineRule="auto"/>
        <w:ind w:firstLine="0"/>
      </w:pPr>
    </w:p>
    <w:sectPr w:rsidR="00271769" w:rsidRPr="00C8482F" w:rsidSect="00C8482F">
      <w:footerReference w:type="default" r:id="rId8"/>
      <w:type w:val="continuous"/>
      <w:pgSz w:w="11907" w:h="16840" w:code="9"/>
      <w:pgMar w:top="2952" w:right="2491" w:bottom="2952" w:left="2491" w:header="2376" w:footer="1382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05AD4" w14:textId="77777777" w:rsidR="00292FFC" w:rsidRDefault="00292FFC">
      <w:r>
        <w:separator/>
      </w:r>
    </w:p>
  </w:endnote>
  <w:endnote w:type="continuationSeparator" w:id="0">
    <w:p w14:paraId="6D9B9E89" w14:textId="77777777" w:rsidR="00292FFC" w:rsidRDefault="0029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7497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7ABF6" w14:textId="77777777" w:rsidR="00BA34B4" w:rsidRDefault="00BA34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482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EACD947" w14:textId="77777777" w:rsidR="00BA34B4" w:rsidRDefault="00BA34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67F87" w14:textId="77777777" w:rsidR="00292FFC" w:rsidRDefault="00292FFC">
      <w:r>
        <w:separator/>
      </w:r>
    </w:p>
  </w:footnote>
  <w:footnote w:type="continuationSeparator" w:id="0">
    <w:p w14:paraId="4F1858D0" w14:textId="77777777" w:rsidR="00292FFC" w:rsidRDefault="00292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07DA5CE8"/>
    <w:multiLevelType w:val="hybridMultilevel"/>
    <w:tmpl w:val="E52E9890"/>
    <w:lvl w:ilvl="0" w:tplc="08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DE6281"/>
    <w:multiLevelType w:val="hybridMultilevel"/>
    <w:tmpl w:val="57C8E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66EED"/>
    <w:multiLevelType w:val="hybridMultilevel"/>
    <w:tmpl w:val="AC9ECFEA"/>
    <w:lvl w:ilvl="0" w:tplc="6974269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F1D34"/>
    <w:multiLevelType w:val="hybridMultilevel"/>
    <w:tmpl w:val="2E14247E"/>
    <w:lvl w:ilvl="0" w:tplc="08090001">
      <w:start w:val="1"/>
      <w:numFmt w:val="bullet"/>
      <w:lvlText w:val=""/>
      <w:lvlJc w:val="left"/>
      <w:pPr>
        <w:ind w:left="1005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165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5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325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881723"/>
    <w:multiLevelType w:val="hybridMultilevel"/>
    <w:tmpl w:val="8550DB14"/>
    <w:lvl w:ilvl="0" w:tplc="7A0CA284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1" w:tplc="1ED8CF0A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63064530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 w:tplc="943091C8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 w:tplc="0CE4C8F6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3040AA8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 w:tplc="192043E4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 w:tplc="ED382BBA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52CB27E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7A371A"/>
    <w:multiLevelType w:val="hybridMultilevel"/>
    <w:tmpl w:val="4056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31244"/>
    <w:multiLevelType w:val="multilevel"/>
    <w:tmpl w:val="DA76892E"/>
    <w:lvl w:ilvl="0">
      <w:start w:val="1"/>
      <w:numFmt w:val="decimal"/>
      <w:pStyle w:val="icsmheading1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pStyle w:val="icsm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icsm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64B5734"/>
    <w:multiLevelType w:val="hybridMultilevel"/>
    <w:tmpl w:val="12A46A3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278B3AD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1AB2E7D"/>
    <w:multiLevelType w:val="hybridMultilevel"/>
    <w:tmpl w:val="7AF0B86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32D72AD9"/>
    <w:multiLevelType w:val="hybridMultilevel"/>
    <w:tmpl w:val="26D4F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3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CF0C75"/>
    <w:multiLevelType w:val="hybridMultilevel"/>
    <w:tmpl w:val="36782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D2EC3"/>
    <w:multiLevelType w:val="hybridMultilevel"/>
    <w:tmpl w:val="4BDE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300E3"/>
    <w:multiLevelType w:val="hybridMultilevel"/>
    <w:tmpl w:val="839C6E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624E0"/>
    <w:multiLevelType w:val="singleLevel"/>
    <w:tmpl w:val="E52E989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8" w15:restartNumberingAfterBreak="0">
    <w:nsid w:val="433B7B8B"/>
    <w:multiLevelType w:val="hybridMultilevel"/>
    <w:tmpl w:val="8A2AE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6B5652"/>
    <w:multiLevelType w:val="hybridMultilevel"/>
    <w:tmpl w:val="CF3CE33C"/>
    <w:lvl w:ilvl="0" w:tplc="2ADC84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E657E"/>
    <w:multiLevelType w:val="hybridMultilevel"/>
    <w:tmpl w:val="4E32261E"/>
    <w:lvl w:ilvl="0" w:tplc="42729C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F2C0B"/>
    <w:multiLevelType w:val="hybridMultilevel"/>
    <w:tmpl w:val="F2CA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A2D4B"/>
    <w:multiLevelType w:val="hybridMultilevel"/>
    <w:tmpl w:val="B70CD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65BE3"/>
    <w:multiLevelType w:val="hybridMultilevel"/>
    <w:tmpl w:val="95E632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726D8"/>
    <w:multiLevelType w:val="hybridMultilevel"/>
    <w:tmpl w:val="AA7CD6E0"/>
    <w:lvl w:ilvl="0" w:tplc="0809000F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1" w:tplc="08090019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1B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 w:tplc="0809000F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 w:tplc="08090019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1B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 w:tplc="0809000F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 w:tplc="08090019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1B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05F7A8B"/>
    <w:multiLevelType w:val="hybridMultilevel"/>
    <w:tmpl w:val="F054620E"/>
    <w:lvl w:ilvl="0" w:tplc="4072B7C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84E46"/>
    <w:multiLevelType w:val="hybridMultilevel"/>
    <w:tmpl w:val="4B8ED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B344B"/>
    <w:multiLevelType w:val="hybridMultilevel"/>
    <w:tmpl w:val="CC4E7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25351"/>
    <w:multiLevelType w:val="hybridMultilevel"/>
    <w:tmpl w:val="F87A0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2658B"/>
    <w:multiLevelType w:val="multilevel"/>
    <w:tmpl w:val="0BF2AC1E"/>
    <w:lvl w:ilvl="0">
      <w:start w:val="1"/>
      <w:numFmt w:val="decimal"/>
      <w:pStyle w:val="Sectionheading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ubsectionheading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</w:abstractNum>
  <w:abstractNum w:abstractNumId="31" w15:restartNumberingAfterBreak="0">
    <w:nsid w:val="71354FE8"/>
    <w:multiLevelType w:val="hybridMultilevel"/>
    <w:tmpl w:val="64AEFA2C"/>
    <w:lvl w:ilvl="0" w:tplc="35E881D8">
      <w:start w:val="1"/>
      <w:numFmt w:val="bullet"/>
      <w:lvlText w:val=""/>
      <w:lvlJc w:val="left"/>
      <w:pPr>
        <w:ind w:left="1005" w:hanging="360"/>
      </w:pPr>
      <w:rPr>
        <w:rFonts w:ascii="Symbol" w:hAnsi="Symbol" w:cs="Symbol" w:hint="default"/>
      </w:rPr>
    </w:lvl>
    <w:lvl w:ilvl="1" w:tplc="C646EAD6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B13835F2">
      <w:start w:val="1"/>
      <w:numFmt w:val="bullet"/>
      <w:lvlText w:val=""/>
      <w:lvlJc w:val="left"/>
      <w:pPr>
        <w:ind w:left="2445" w:hanging="360"/>
      </w:pPr>
      <w:rPr>
        <w:rFonts w:ascii="Wingdings" w:hAnsi="Wingdings" w:cs="Wingdings" w:hint="default"/>
      </w:rPr>
    </w:lvl>
    <w:lvl w:ilvl="3" w:tplc="FC5C18D4">
      <w:start w:val="1"/>
      <w:numFmt w:val="bullet"/>
      <w:lvlText w:val=""/>
      <w:lvlJc w:val="left"/>
      <w:pPr>
        <w:ind w:left="3165" w:hanging="360"/>
      </w:pPr>
      <w:rPr>
        <w:rFonts w:ascii="Symbol" w:hAnsi="Symbol" w:cs="Symbol" w:hint="default"/>
      </w:rPr>
    </w:lvl>
    <w:lvl w:ilvl="4" w:tplc="CCC2C152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148E0ED4">
      <w:start w:val="1"/>
      <w:numFmt w:val="bullet"/>
      <w:lvlText w:val=""/>
      <w:lvlJc w:val="left"/>
      <w:pPr>
        <w:ind w:left="4605" w:hanging="360"/>
      </w:pPr>
      <w:rPr>
        <w:rFonts w:ascii="Wingdings" w:hAnsi="Wingdings" w:cs="Wingdings" w:hint="default"/>
      </w:rPr>
    </w:lvl>
    <w:lvl w:ilvl="6" w:tplc="28B05606">
      <w:start w:val="1"/>
      <w:numFmt w:val="bullet"/>
      <w:lvlText w:val=""/>
      <w:lvlJc w:val="left"/>
      <w:pPr>
        <w:ind w:left="5325" w:hanging="360"/>
      </w:pPr>
      <w:rPr>
        <w:rFonts w:ascii="Symbol" w:hAnsi="Symbol" w:cs="Symbol" w:hint="default"/>
      </w:rPr>
    </w:lvl>
    <w:lvl w:ilvl="7" w:tplc="BC22D824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6A28F5B4">
      <w:start w:val="1"/>
      <w:numFmt w:val="bullet"/>
      <w:lvlText w:val=""/>
      <w:lvlJc w:val="left"/>
      <w:pPr>
        <w:ind w:left="6765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36B1C90"/>
    <w:multiLevelType w:val="hybridMultilevel"/>
    <w:tmpl w:val="DA3CA852"/>
    <w:lvl w:ilvl="0" w:tplc="5BE26BDA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1" w:tplc="08090019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1B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 w:tplc="0809000F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 w:tplc="08090019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1B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 w:tplc="0809000F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 w:tplc="08090019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1B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38876B6"/>
    <w:multiLevelType w:val="hybridMultilevel"/>
    <w:tmpl w:val="C95EA8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131118"/>
    <w:multiLevelType w:val="hybridMultilevel"/>
    <w:tmpl w:val="C116FE62"/>
    <w:lvl w:ilvl="0" w:tplc="38FC9236">
      <w:start w:val="1"/>
      <w:numFmt w:val="decimal"/>
      <w:lvlText w:val="%1-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5" w15:restartNumberingAfterBreak="0">
    <w:nsid w:val="7CB32ED9"/>
    <w:multiLevelType w:val="multilevel"/>
    <w:tmpl w:val="1E6806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E251D31"/>
    <w:multiLevelType w:val="hybridMultilevel"/>
    <w:tmpl w:val="3B8AB17E"/>
    <w:lvl w:ilvl="0" w:tplc="88FEDD3A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1" w:tplc="B9462A7C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513E38B2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 w:tplc="62F4B6A4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 w:tplc="4A4EE16C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6C0C9C2C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 w:tplc="E2C2D160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 w:tplc="EE501870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C5888C9C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EC51E6F"/>
    <w:multiLevelType w:val="hybridMultilevel"/>
    <w:tmpl w:val="932693C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EFD7369"/>
    <w:multiLevelType w:val="hybridMultilevel"/>
    <w:tmpl w:val="404AC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7"/>
  </w:num>
  <w:num w:numId="5">
    <w:abstractNumId w:val="30"/>
  </w:num>
  <w:num w:numId="6">
    <w:abstractNumId w:val="16"/>
  </w:num>
  <w:num w:numId="7">
    <w:abstractNumId w:val="33"/>
  </w:num>
  <w:num w:numId="8">
    <w:abstractNumId w:val="32"/>
  </w:num>
  <w:num w:numId="9">
    <w:abstractNumId w:val="1"/>
  </w:num>
  <w:num w:numId="10">
    <w:abstractNumId w:val="17"/>
  </w:num>
  <w:num w:numId="11">
    <w:abstractNumId w:val="23"/>
  </w:num>
  <w:num w:numId="12">
    <w:abstractNumId w:val="14"/>
  </w:num>
  <w:num w:numId="13">
    <w:abstractNumId w:val="36"/>
  </w:num>
  <w:num w:numId="14">
    <w:abstractNumId w:val="24"/>
  </w:num>
  <w:num w:numId="15">
    <w:abstractNumId w:val="31"/>
  </w:num>
  <w:num w:numId="16">
    <w:abstractNumId w:val="37"/>
  </w:num>
  <w:num w:numId="17">
    <w:abstractNumId w:val="5"/>
  </w:num>
  <w:num w:numId="18">
    <w:abstractNumId w:val="4"/>
  </w:num>
  <w:num w:numId="19">
    <w:abstractNumId w:val="22"/>
  </w:num>
  <w:num w:numId="20">
    <w:abstractNumId w:val="2"/>
  </w:num>
  <w:num w:numId="21">
    <w:abstractNumId w:val="26"/>
  </w:num>
  <w:num w:numId="22">
    <w:abstractNumId w:val="27"/>
  </w:num>
  <w:num w:numId="23">
    <w:abstractNumId w:val="11"/>
  </w:num>
  <w:num w:numId="24">
    <w:abstractNumId w:val="29"/>
  </w:num>
  <w:num w:numId="25">
    <w:abstractNumId w:val="20"/>
  </w:num>
  <w:num w:numId="26">
    <w:abstractNumId w:val="9"/>
  </w:num>
  <w:num w:numId="27">
    <w:abstractNumId w:val="3"/>
  </w:num>
  <w:num w:numId="28">
    <w:abstractNumId w:val="18"/>
  </w:num>
  <w:num w:numId="29">
    <w:abstractNumId w:val="8"/>
  </w:num>
  <w:num w:numId="30">
    <w:abstractNumId w:val="10"/>
  </w:num>
  <w:num w:numId="31">
    <w:abstractNumId w:val="19"/>
  </w:num>
  <w:num w:numId="32">
    <w:abstractNumId w:val="35"/>
  </w:num>
  <w:num w:numId="33">
    <w:abstractNumId w:val="25"/>
  </w:num>
  <w:num w:numId="34">
    <w:abstractNumId w:val="21"/>
  </w:num>
  <w:num w:numId="35">
    <w:abstractNumId w:val="38"/>
  </w:num>
  <w:num w:numId="36">
    <w:abstractNumId w:val="15"/>
  </w:num>
  <w:num w:numId="37">
    <w:abstractNumId w:val="6"/>
  </w:num>
  <w:num w:numId="38">
    <w:abstractNumId w:val="34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9"/>
  <w:hyphenationZone w:val="425"/>
  <w:evenAndOddHeaders/>
  <w:drawingGridHorizontalSpacing w:val="100"/>
  <w:drawingGridVerticalSpacing w:val="136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0tDA3NTE2NTc3MjRV0lEKTi0uzszPAykwsqwFAHKTlFgtAAAA"/>
    <w:docVar w:name="EN.InstantFormat" w:val="&lt;ENInstantFormat&gt;&lt;Enabled&gt;0&lt;/Enabled&gt;&lt;ScanUnformatted&gt;0&lt;/ScanUnformatted&gt;&lt;ScanChanges&gt;0&lt;/ScanChanges&gt;&lt;Suspended&gt;0&lt;/Suspended&gt;&lt;/ENInstantFormat&gt;"/>
    <w:docVar w:name="EN.Layout" w:val="&lt;ENLayout&gt;&lt;Style&gt;IEEE&lt;/Style&gt;&lt;LeftDelim&gt;{&lt;/LeftDelim&gt;&lt;RightDelim&gt;}&lt;/RightDelim&gt;&lt;FontName&gt;Times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exxssz5eps5s3e50vrpr9f9xtf9992vafds&quot;&gt;My EndNote Library&lt;record-ids&gt;&lt;item&gt;2&lt;/item&gt;&lt;item&gt;3&lt;/item&gt;&lt;item&gt;4&lt;/item&gt;&lt;item&gt;5&lt;/item&gt;&lt;item&gt;6&lt;/item&gt;&lt;item&gt;7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8&lt;/item&gt;&lt;item&gt;39&lt;/item&gt;&lt;item&gt;41&lt;/item&gt;&lt;item&gt;42&lt;/item&gt;&lt;item&gt;43&lt;/item&gt;&lt;item&gt;44&lt;/item&gt;&lt;item&gt;45&lt;/item&gt;&lt;item&gt;46&lt;/item&gt;&lt;item&gt;47&lt;/item&gt;&lt;item&gt;55&lt;/item&gt;&lt;item&gt;56&lt;/item&gt;&lt;item&gt;58&lt;/item&gt;&lt;item&gt;60&lt;/item&gt;&lt;item&gt;61&lt;/item&gt;&lt;item&gt;62&lt;/item&gt;&lt;item&gt;63&lt;/item&gt;&lt;item&gt;64&lt;/item&gt;&lt;item&gt;86&lt;/item&gt;&lt;item&gt;100&lt;/item&gt;&lt;item&gt;101&lt;/item&gt;&lt;item&gt;102&lt;/item&gt;&lt;item&gt;103&lt;/item&gt;&lt;item&gt;104&lt;/item&gt;&lt;item&gt;105&lt;/item&gt;&lt;item&gt;106&lt;/item&gt;&lt;item&gt;107&lt;/item&gt;&lt;item&gt;108&lt;/item&gt;&lt;item&gt;109&lt;/item&gt;&lt;item&gt;110&lt;/item&gt;&lt;item&gt;111&lt;/item&gt;&lt;item&gt;112&lt;/item&gt;&lt;item&gt;113&lt;/item&gt;&lt;item&gt;114&lt;/item&gt;&lt;item&gt;116&lt;/item&gt;&lt;item&gt;117&lt;/item&gt;&lt;/record-ids&gt;&lt;/item&gt;&lt;/Libraries&gt;"/>
  </w:docVars>
  <w:rsids>
    <w:rsidRoot w:val="009942DC"/>
    <w:rsid w:val="000003B1"/>
    <w:rsid w:val="00000469"/>
    <w:rsid w:val="00002391"/>
    <w:rsid w:val="00002BD6"/>
    <w:rsid w:val="000045B5"/>
    <w:rsid w:val="0000479D"/>
    <w:rsid w:val="00005B05"/>
    <w:rsid w:val="00005F55"/>
    <w:rsid w:val="000063AD"/>
    <w:rsid w:val="00006F30"/>
    <w:rsid w:val="0001233E"/>
    <w:rsid w:val="00013AB7"/>
    <w:rsid w:val="00015D5C"/>
    <w:rsid w:val="000202C8"/>
    <w:rsid w:val="000203BC"/>
    <w:rsid w:val="0002053A"/>
    <w:rsid w:val="00020ED4"/>
    <w:rsid w:val="00021DBE"/>
    <w:rsid w:val="00022A4B"/>
    <w:rsid w:val="00023F52"/>
    <w:rsid w:val="00026171"/>
    <w:rsid w:val="00026F11"/>
    <w:rsid w:val="000277B4"/>
    <w:rsid w:val="0003092F"/>
    <w:rsid w:val="000314DA"/>
    <w:rsid w:val="000318FE"/>
    <w:rsid w:val="0003273D"/>
    <w:rsid w:val="00033323"/>
    <w:rsid w:val="000336FC"/>
    <w:rsid w:val="000338AC"/>
    <w:rsid w:val="000341BC"/>
    <w:rsid w:val="0003474F"/>
    <w:rsid w:val="00034A16"/>
    <w:rsid w:val="00035F8E"/>
    <w:rsid w:val="000409DC"/>
    <w:rsid w:val="00040A70"/>
    <w:rsid w:val="00040D46"/>
    <w:rsid w:val="0004317B"/>
    <w:rsid w:val="00043E9F"/>
    <w:rsid w:val="000453D5"/>
    <w:rsid w:val="00045EA6"/>
    <w:rsid w:val="000461BF"/>
    <w:rsid w:val="00046E00"/>
    <w:rsid w:val="000479A3"/>
    <w:rsid w:val="00050D51"/>
    <w:rsid w:val="00050DFE"/>
    <w:rsid w:val="00051043"/>
    <w:rsid w:val="0005133A"/>
    <w:rsid w:val="00051786"/>
    <w:rsid w:val="00051BF4"/>
    <w:rsid w:val="00052CD4"/>
    <w:rsid w:val="00053BA6"/>
    <w:rsid w:val="000548C3"/>
    <w:rsid w:val="00056385"/>
    <w:rsid w:val="00057150"/>
    <w:rsid w:val="000576B2"/>
    <w:rsid w:val="00061590"/>
    <w:rsid w:val="00062906"/>
    <w:rsid w:val="00062D40"/>
    <w:rsid w:val="00064849"/>
    <w:rsid w:val="0006526C"/>
    <w:rsid w:val="00066141"/>
    <w:rsid w:val="0006639B"/>
    <w:rsid w:val="000663EF"/>
    <w:rsid w:val="000700A9"/>
    <w:rsid w:val="00071CA3"/>
    <w:rsid w:val="0007282D"/>
    <w:rsid w:val="000737A9"/>
    <w:rsid w:val="00074E23"/>
    <w:rsid w:val="00076BE0"/>
    <w:rsid w:val="000776EA"/>
    <w:rsid w:val="00077B27"/>
    <w:rsid w:val="00080BEA"/>
    <w:rsid w:val="00081B8E"/>
    <w:rsid w:val="0008260F"/>
    <w:rsid w:val="000827B3"/>
    <w:rsid w:val="000838C1"/>
    <w:rsid w:val="00084145"/>
    <w:rsid w:val="00084C0F"/>
    <w:rsid w:val="00087310"/>
    <w:rsid w:val="0008737E"/>
    <w:rsid w:val="000879BA"/>
    <w:rsid w:val="00090169"/>
    <w:rsid w:val="00090531"/>
    <w:rsid w:val="00090DD3"/>
    <w:rsid w:val="00094440"/>
    <w:rsid w:val="00094B54"/>
    <w:rsid w:val="0009665E"/>
    <w:rsid w:val="00096BBF"/>
    <w:rsid w:val="00096CF9"/>
    <w:rsid w:val="00096E85"/>
    <w:rsid w:val="00097568"/>
    <w:rsid w:val="00097A6D"/>
    <w:rsid w:val="000A0010"/>
    <w:rsid w:val="000A2182"/>
    <w:rsid w:val="000A335C"/>
    <w:rsid w:val="000A3744"/>
    <w:rsid w:val="000A441A"/>
    <w:rsid w:val="000A45C3"/>
    <w:rsid w:val="000A4B07"/>
    <w:rsid w:val="000A60D8"/>
    <w:rsid w:val="000A613A"/>
    <w:rsid w:val="000B0138"/>
    <w:rsid w:val="000B170A"/>
    <w:rsid w:val="000B2550"/>
    <w:rsid w:val="000B37ED"/>
    <w:rsid w:val="000B4C39"/>
    <w:rsid w:val="000B51B1"/>
    <w:rsid w:val="000B5F29"/>
    <w:rsid w:val="000B5F85"/>
    <w:rsid w:val="000B6492"/>
    <w:rsid w:val="000B7E27"/>
    <w:rsid w:val="000C1347"/>
    <w:rsid w:val="000C1C53"/>
    <w:rsid w:val="000C25BE"/>
    <w:rsid w:val="000C25CD"/>
    <w:rsid w:val="000C29FD"/>
    <w:rsid w:val="000C572E"/>
    <w:rsid w:val="000C5CB1"/>
    <w:rsid w:val="000C6825"/>
    <w:rsid w:val="000C6B24"/>
    <w:rsid w:val="000C6FFD"/>
    <w:rsid w:val="000D1B5F"/>
    <w:rsid w:val="000D20E6"/>
    <w:rsid w:val="000D2656"/>
    <w:rsid w:val="000D27C4"/>
    <w:rsid w:val="000D29F2"/>
    <w:rsid w:val="000D2F66"/>
    <w:rsid w:val="000D43EE"/>
    <w:rsid w:val="000D59B8"/>
    <w:rsid w:val="000D64CB"/>
    <w:rsid w:val="000E0F46"/>
    <w:rsid w:val="000E27E2"/>
    <w:rsid w:val="000E2EBA"/>
    <w:rsid w:val="000E33A7"/>
    <w:rsid w:val="000E3F0E"/>
    <w:rsid w:val="000E4EF4"/>
    <w:rsid w:val="000E5888"/>
    <w:rsid w:val="000E7143"/>
    <w:rsid w:val="000F29DE"/>
    <w:rsid w:val="000F30B7"/>
    <w:rsid w:val="000F55A8"/>
    <w:rsid w:val="000F62D1"/>
    <w:rsid w:val="000F7AA7"/>
    <w:rsid w:val="00100AF5"/>
    <w:rsid w:val="00101368"/>
    <w:rsid w:val="00101399"/>
    <w:rsid w:val="001015C9"/>
    <w:rsid w:val="00102ADD"/>
    <w:rsid w:val="00103095"/>
    <w:rsid w:val="00105058"/>
    <w:rsid w:val="00106EE4"/>
    <w:rsid w:val="00112A88"/>
    <w:rsid w:val="001138B1"/>
    <w:rsid w:val="001152C3"/>
    <w:rsid w:val="00115373"/>
    <w:rsid w:val="00116CC5"/>
    <w:rsid w:val="00120276"/>
    <w:rsid w:val="0012028F"/>
    <w:rsid w:val="00121680"/>
    <w:rsid w:val="00122C9B"/>
    <w:rsid w:val="00127A77"/>
    <w:rsid w:val="00130856"/>
    <w:rsid w:val="00130E54"/>
    <w:rsid w:val="0013341A"/>
    <w:rsid w:val="00133495"/>
    <w:rsid w:val="0013418F"/>
    <w:rsid w:val="001342DD"/>
    <w:rsid w:val="00140E7F"/>
    <w:rsid w:val="00142922"/>
    <w:rsid w:val="00143722"/>
    <w:rsid w:val="001459D4"/>
    <w:rsid w:val="00151856"/>
    <w:rsid w:val="001532C9"/>
    <w:rsid w:val="00153DFD"/>
    <w:rsid w:val="0015555B"/>
    <w:rsid w:val="00157960"/>
    <w:rsid w:val="001603A9"/>
    <w:rsid w:val="00163207"/>
    <w:rsid w:val="001644A4"/>
    <w:rsid w:val="001644CA"/>
    <w:rsid w:val="0016577A"/>
    <w:rsid w:val="00165936"/>
    <w:rsid w:val="00165C6D"/>
    <w:rsid w:val="001662E3"/>
    <w:rsid w:val="00166E0F"/>
    <w:rsid w:val="00166F7C"/>
    <w:rsid w:val="00167735"/>
    <w:rsid w:val="0017112B"/>
    <w:rsid w:val="00171EC8"/>
    <w:rsid w:val="0017400F"/>
    <w:rsid w:val="001740AE"/>
    <w:rsid w:val="0017575F"/>
    <w:rsid w:val="00176390"/>
    <w:rsid w:val="00177016"/>
    <w:rsid w:val="0017796C"/>
    <w:rsid w:val="00177A21"/>
    <w:rsid w:val="00180A7E"/>
    <w:rsid w:val="00182F15"/>
    <w:rsid w:val="001832D0"/>
    <w:rsid w:val="00183629"/>
    <w:rsid w:val="00184A27"/>
    <w:rsid w:val="00186993"/>
    <w:rsid w:val="00190C4C"/>
    <w:rsid w:val="00190DE3"/>
    <w:rsid w:val="00191C54"/>
    <w:rsid w:val="00193F23"/>
    <w:rsid w:val="001940A6"/>
    <w:rsid w:val="00194B5B"/>
    <w:rsid w:val="00196456"/>
    <w:rsid w:val="0019703C"/>
    <w:rsid w:val="0019709F"/>
    <w:rsid w:val="001973B1"/>
    <w:rsid w:val="001A0F09"/>
    <w:rsid w:val="001A149D"/>
    <w:rsid w:val="001A16D8"/>
    <w:rsid w:val="001A31EB"/>
    <w:rsid w:val="001A336F"/>
    <w:rsid w:val="001A3CB5"/>
    <w:rsid w:val="001A601E"/>
    <w:rsid w:val="001A710C"/>
    <w:rsid w:val="001A71BE"/>
    <w:rsid w:val="001B0673"/>
    <w:rsid w:val="001B07C9"/>
    <w:rsid w:val="001B1438"/>
    <w:rsid w:val="001B17E2"/>
    <w:rsid w:val="001B242F"/>
    <w:rsid w:val="001B7613"/>
    <w:rsid w:val="001C2325"/>
    <w:rsid w:val="001C2D9E"/>
    <w:rsid w:val="001C3F9D"/>
    <w:rsid w:val="001C55D5"/>
    <w:rsid w:val="001C5C70"/>
    <w:rsid w:val="001C75DA"/>
    <w:rsid w:val="001D01CA"/>
    <w:rsid w:val="001D0F70"/>
    <w:rsid w:val="001D3036"/>
    <w:rsid w:val="001D3226"/>
    <w:rsid w:val="001D47B9"/>
    <w:rsid w:val="001D6271"/>
    <w:rsid w:val="001D6F7E"/>
    <w:rsid w:val="001D7C92"/>
    <w:rsid w:val="001E0AF6"/>
    <w:rsid w:val="001E22C9"/>
    <w:rsid w:val="001E2684"/>
    <w:rsid w:val="001E2B8E"/>
    <w:rsid w:val="001E2FC0"/>
    <w:rsid w:val="001E4C23"/>
    <w:rsid w:val="001E5573"/>
    <w:rsid w:val="001E55D9"/>
    <w:rsid w:val="001E594B"/>
    <w:rsid w:val="001E5BC7"/>
    <w:rsid w:val="001E5F9F"/>
    <w:rsid w:val="001E6522"/>
    <w:rsid w:val="001E70AD"/>
    <w:rsid w:val="001F02E7"/>
    <w:rsid w:val="001F0628"/>
    <w:rsid w:val="001F1685"/>
    <w:rsid w:val="001F35AC"/>
    <w:rsid w:val="001F4267"/>
    <w:rsid w:val="001F6A0A"/>
    <w:rsid w:val="00202AEC"/>
    <w:rsid w:val="0020374F"/>
    <w:rsid w:val="00203798"/>
    <w:rsid w:val="00204BCB"/>
    <w:rsid w:val="00206F32"/>
    <w:rsid w:val="0020745B"/>
    <w:rsid w:val="0021197A"/>
    <w:rsid w:val="00212FFA"/>
    <w:rsid w:val="002131D1"/>
    <w:rsid w:val="00214B48"/>
    <w:rsid w:val="00214DD0"/>
    <w:rsid w:val="00216CA2"/>
    <w:rsid w:val="00216CE0"/>
    <w:rsid w:val="00217804"/>
    <w:rsid w:val="00220169"/>
    <w:rsid w:val="00220A05"/>
    <w:rsid w:val="00222C3D"/>
    <w:rsid w:val="002240F7"/>
    <w:rsid w:val="00225DFE"/>
    <w:rsid w:val="00226810"/>
    <w:rsid w:val="00227A35"/>
    <w:rsid w:val="00230460"/>
    <w:rsid w:val="0023291A"/>
    <w:rsid w:val="00233559"/>
    <w:rsid w:val="00234895"/>
    <w:rsid w:val="002361DA"/>
    <w:rsid w:val="002400A6"/>
    <w:rsid w:val="00240AF1"/>
    <w:rsid w:val="00241E21"/>
    <w:rsid w:val="00242A7A"/>
    <w:rsid w:val="00242F4A"/>
    <w:rsid w:val="002431D3"/>
    <w:rsid w:val="00246307"/>
    <w:rsid w:val="00250BD8"/>
    <w:rsid w:val="002512F5"/>
    <w:rsid w:val="00252BAB"/>
    <w:rsid w:val="002560E5"/>
    <w:rsid w:val="00260617"/>
    <w:rsid w:val="00260624"/>
    <w:rsid w:val="0026076E"/>
    <w:rsid w:val="00263234"/>
    <w:rsid w:val="002637C1"/>
    <w:rsid w:val="00263EBA"/>
    <w:rsid w:val="0026564E"/>
    <w:rsid w:val="0026616D"/>
    <w:rsid w:val="00266521"/>
    <w:rsid w:val="00267289"/>
    <w:rsid w:val="00267B3F"/>
    <w:rsid w:val="00270A56"/>
    <w:rsid w:val="00271769"/>
    <w:rsid w:val="00273BE5"/>
    <w:rsid w:val="00273BFE"/>
    <w:rsid w:val="00273D1A"/>
    <w:rsid w:val="00274D16"/>
    <w:rsid w:val="0027527A"/>
    <w:rsid w:val="00275CA1"/>
    <w:rsid w:val="0028090A"/>
    <w:rsid w:val="002834A4"/>
    <w:rsid w:val="0028553E"/>
    <w:rsid w:val="00285714"/>
    <w:rsid w:val="00285CDE"/>
    <w:rsid w:val="00287B8B"/>
    <w:rsid w:val="00292595"/>
    <w:rsid w:val="00292FFC"/>
    <w:rsid w:val="00293F39"/>
    <w:rsid w:val="002947FD"/>
    <w:rsid w:val="002A30FD"/>
    <w:rsid w:val="002A3EE9"/>
    <w:rsid w:val="002A4ACA"/>
    <w:rsid w:val="002A5A31"/>
    <w:rsid w:val="002B013E"/>
    <w:rsid w:val="002B03B0"/>
    <w:rsid w:val="002B0503"/>
    <w:rsid w:val="002B09BD"/>
    <w:rsid w:val="002B0D1E"/>
    <w:rsid w:val="002B1C8C"/>
    <w:rsid w:val="002B2A8F"/>
    <w:rsid w:val="002B606B"/>
    <w:rsid w:val="002B6646"/>
    <w:rsid w:val="002B750B"/>
    <w:rsid w:val="002C10FF"/>
    <w:rsid w:val="002C19E4"/>
    <w:rsid w:val="002C1D8D"/>
    <w:rsid w:val="002C31CD"/>
    <w:rsid w:val="002C3498"/>
    <w:rsid w:val="002C39FC"/>
    <w:rsid w:val="002C3F62"/>
    <w:rsid w:val="002C421B"/>
    <w:rsid w:val="002C4E2C"/>
    <w:rsid w:val="002C627E"/>
    <w:rsid w:val="002C75D3"/>
    <w:rsid w:val="002D12B6"/>
    <w:rsid w:val="002D14A9"/>
    <w:rsid w:val="002D15DB"/>
    <w:rsid w:val="002D39E0"/>
    <w:rsid w:val="002D5142"/>
    <w:rsid w:val="002D58E2"/>
    <w:rsid w:val="002D6190"/>
    <w:rsid w:val="002D656F"/>
    <w:rsid w:val="002D66AF"/>
    <w:rsid w:val="002D79B5"/>
    <w:rsid w:val="002E0664"/>
    <w:rsid w:val="002E18DD"/>
    <w:rsid w:val="002E4CB9"/>
    <w:rsid w:val="002E6AA8"/>
    <w:rsid w:val="002E7DAE"/>
    <w:rsid w:val="002F08B6"/>
    <w:rsid w:val="002F0C23"/>
    <w:rsid w:val="002F1510"/>
    <w:rsid w:val="002F1FDE"/>
    <w:rsid w:val="002F2BBF"/>
    <w:rsid w:val="002F3B64"/>
    <w:rsid w:val="002F508A"/>
    <w:rsid w:val="002F5395"/>
    <w:rsid w:val="002F5457"/>
    <w:rsid w:val="002F6D4B"/>
    <w:rsid w:val="002F75D1"/>
    <w:rsid w:val="0030198D"/>
    <w:rsid w:val="003020B0"/>
    <w:rsid w:val="0030215F"/>
    <w:rsid w:val="0030256D"/>
    <w:rsid w:val="00302C7E"/>
    <w:rsid w:val="00305C17"/>
    <w:rsid w:val="00306F94"/>
    <w:rsid w:val="003078F6"/>
    <w:rsid w:val="003079F1"/>
    <w:rsid w:val="003127BE"/>
    <w:rsid w:val="00313437"/>
    <w:rsid w:val="00314BBA"/>
    <w:rsid w:val="003157A5"/>
    <w:rsid w:val="003167C2"/>
    <w:rsid w:val="0031688B"/>
    <w:rsid w:val="003177F2"/>
    <w:rsid w:val="00317F8B"/>
    <w:rsid w:val="0032004A"/>
    <w:rsid w:val="00320263"/>
    <w:rsid w:val="00320E73"/>
    <w:rsid w:val="00322DA6"/>
    <w:rsid w:val="00322E9F"/>
    <w:rsid w:val="00324656"/>
    <w:rsid w:val="00324DA6"/>
    <w:rsid w:val="00327CF1"/>
    <w:rsid w:val="00333C9A"/>
    <w:rsid w:val="00335C69"/>
    <w:rsid w:val="0033673F"/>
    <w:rsid w:val="0033684D"/>
    <w:rsid w:val="00340254"/>
    <w:rsid w:val="00340FD5"/>
    <w:rsid w:val="00341732"/>
    <w:rsid w:val="00341874"/>
    <w:rsid w:val="00341C0D"/>
    <w:rsid w:val="00341ED8"/>
    <w:rsid w:val="00342F3B"/>
    <w:rsid w:val="00344430"/>
    <w:rsid w:val="00344A48"/>
    <w:rsid w:val="003457E5"/>
    <w:rsid w:val="00347615"/>
    <w:rsid w:val="00347F77"/>
    <w:rsid w:val="00350FBB"/>
    <w:rsid w:val="00352296"/>
    <w:rsid w:val="00352B5A"/>
    <w:rsid w:val="00360106"/>
    <w:rsid w:val="00361287"/>
    <w:rsid w:val="00365E92"/>
    <w:rsid w:val="00367817"/>
    <w:rsid w:val="00367DF1"/>
    <w:rsid w:val="003705B6"/>
    <w:rsid w:val="003711AC"/>
    <w:rsid w:val="003729CA"/>
    <w:rsid w:val="00373D1F"/>
    <w:rsid w:val="00374033"/>
    <w:rsid w:val="0037666C"/>
    <w:rsid w:val="00377CEA"/>
    <w:rsid w:val="00380F57"/>
    <w:rsid w:val="00381847"/>
    <w:rsid w:val="0038287F"/>
    <w:rsid w:val="00382F6E"/>
    <w:rsid w:val="003838AA"/>
    <w:rsid w:val="00383BE1"/>
    <w:rsid w:val="003851FA"/>
    <w:rsid w:val="003857B2"/>
    <w:rsid w:val="00390ACC"/>
    <w:rsid w:val="00391D49"/>
    <w:rsid w:val="003922C3"/>
    <w:rsid w:val="00392363"/>
    <w:rsid w:val="00397027"/>
    <w:rsid w:val="003A02AA"/>
    <w:rsid w:val="003A5484"/>
    <w:rsid w:val="003A5DC6"/>
    <w:rsid w:val="003A6109"/>
    <w:rsid w:val="003B26A9"/>
    <w:rsid w:val="003B3C68"/>
    <w:rsid w:val="003B3D54"/>
    <w:rsid w:val="003B4AFC"/>
    <w:rsid w:val="003B6B50"/>
    <w:rsid w:val="003B7A7E"/>
    <w:rsid w:val="003C1AFC"/>
    <w:rsid w:val="003C2081"/>
    <w:rsid w:val="003C2409"/>
    <w:rsid w:val="003C30DA"/>
    <w:rsid w:val="003C38C4"/>
    <w:rsid w:val="003C3BA1"/>
    <w:rsid w:val="003C56DC"/>
    <w:rsid w:val="003C5F37"/>
    <w:rsid w:val="003C5FA0"/>
    <w:rsid w:val="003C6454"/>
    <w:rsid w:val="003C6F8E"/>
    <w:rsid w:val="003D0507"/>
    <w:rsid w:val="003D1F8E"/>
    <w:rsid w:val="003D27AF"/>
    <w:rsid w:val="003D2D94"/>
    <w:rsid w:val="003D3753"/>
    <w:rsid w:val="003D3C40"/>
    <w:rsid w:val="003D5C7E"/>
    <w:rsid w:val="003D5E62"/>
    <w:rsid w:val="003E0496"/>
    <w:rsid w:val="003E04D3"/>
    <w:rsid w:val="003E27D8"/>
    <w:rsid w:val="003E29E8"/>
    <w:rsid w:val="003E4582"/>
    <w:rsid w:val="003E5586"/>
    <w:rsid w:val="003E57A6"/>
    <w:rsid w:val="003E5846"/>
    <w:rsid w:val="003E5B37"/>
    <w:rsid w:val="003E5C5D"/>
    <w:rsid w:val="003E5EED"/>
    <w:rsid w:val="003F60BA"/>
    <w:rsid w:val="003F673E"/>
    <w:rsid w:val="003F7549"/>
    <w:rsid w:val="003F7E55"/>
    <w:rsid w:val="0040202C"/>
    <w:rsid w:val="004033D3"/>
    <w:rsid w:val="00403656"/>
    <w:rsid w:val="0040626D"/>
    <w:rsid w:val="004072A8"/>
    <w:rsid w:val="00412152"/>
    <w:rsid w:val="004127FC"/>
    <w:rsid w:val="00412CEB"/>
    <w:rsid w:val="004130D4"/>
    <w:rsid w:val="004140B2"/>
    <w:rsid w:val="00415A9E"/>
    <w:rsid w:val="00416BB2"/>
    <w:rsid w:val="00417C65"/>
    <w:rsid w:val="004212CF"/>
    <w:rsid w:val="00421568"/>
    <w:rsid w:val="00422C0D"/>
    <w:rsid w:val="00425ECD"/>
    <w:rsid w:val="004308BC"/>
    <w:rsid w:val="00430BEF"/>
    <w:rsid w:val="004317D2"/>
    <w:rsid w:val="00432569"/>
    <w:rsid w:val="00432D21"/>
    <w:rsid w:val="00432DF2"/>
    <w:rsid w:val="00435BD1"/>
    <w:rsid w:val="00435E17"/>
    <w:rsid w:val="00435FD8"/>
    <w:rsid w:val="004361B2"/>
    <w:rsid w:val="00436CD2"/>
    <w:rsid w:val="00436FFD"/>
    <w:rsid w:val="00437330"/>
    <w:rsid w:val="00441703"/>
    <w:rsid w:val="00441967"/>
    <w:rsid w:val="00447B4E"/>
    <w:rsid w:val="00455478"/>
    <w:rsid w:val="00456BD6"/>
    <w:rsid w:val="004578A6"/>
    <w:rsid w:val="0046032A"/>
    <w:rsid w:val="00460EA3"/>
    <w:rsid w:val="0046144C"/>
    <w:rsid w:val="00461BD0"/>
    <w:rsid w:val="00464D47"/>
    <w:rsid w:val="00465506"/>
    <w:rsid w:val="004663B2"/>
    <w:rsid w:val="00466E96"/>
    <w:rsid w:val="00467481"/>
    <w:rsid w:val="00467907"/>
    <w:rsid w:val="00470B35"/>
    <w:rsid w:val="004727F5"/>
    <w:rsid w:val="00473A18"/>
    <w:rsid w:val="0047425C"/>
    <w:rsid w:val="00475AE4"/>
    <w:rsid w:val="0047652D"/>
    <w:rsid w:val="0047703D"/>
    <w:rsid w:val="00477B96"/>
    <w:rsid w:val="00481CFB"/>
    <w:rsid w:val="00483C15"/>
    <w:rsid w:val="0048471F"/>
    <w:rsid w:val="00484FB5"/>
    <w:rsid w:val="00485542"/>
    <w:rsid w:val="00487FA1"/>
    <w:rsid w:val="00490373"/>
    <w:rsid w:val="0049100D"/>
    <w:rsid w:val="00491824"/>
    <w:rsid w:val="0049226E"/>
    <w:rsid w:val="00493549"/>
    <w:rsid w:val="004A305B"/>
    <w:rsid w:val="004A36D7"/>
    <w:rsid w:val="004A4A15"/>
    <w:rsid w:val="004A6029"/>
    <w:rsid w:val="004A702E"/>
    <w:rsid w:val="004A76C0"/>
    <w:rsid w:val="004B00B2"/>
    <w:rsid w:val="004B09F9"/>
    <w:rsid w:val="004B0A45"/>
    <w:rsid w:val="004B0DBE"/>
    <w:rsid w:val="004B152E"/>
    <w:rsid w:val="004B2F25"/>
    <w:rsid w:val="004B35B0"/>
    <w:rsid w:val="004B3B86"/>
    <w:rsid w:val="004B440E"/>
    <w:rsid w:val="004B4667"/>
    <w:rsid w:val="004B7546"/>
    <w:rsid w:val="004C2BB3"/>
    <w:rsid w:val="004D3EA1"/>
    <w:rsid w:val="004D40F0"/>
    <w:rsid w:val="004D40FA"/>
    <w:rsid w:val="004D6C0B"/>
    <w:rsid w:val="004D6CEF"/>
    <w:rsid w:val="004D75DD"/>
    <w:rsid w:val="004D76C2"/>
    <w:rsid w:val="004D7F44"/>
    <w:rsid w:val="004E012C"/>
    <w:rsid w:val="004E08FE"/>
    <w:rsid w:val="004E241C"/>
    <w:rsid w:val="004E2C33"/>
    <w:rsid w:val="004F058C"/>
    <w:rsid w:val="004F3465"/>
    <w:rsid w:val="004F4B13"/>
    <w:rsid w:val="004F4F63"/>
    <w:rsid w:val="004F6E26"/>
    <w:rsid w:val="004F78B0"/>
    <w:rsid w:val="00501B07"/>
    <w:rsid w:val="00502334"/>
    <w:rsid w:val="00502A75"/>
    <w:rsid w:val="00502D42"/>
    <w:rsid w:val="005032CB"/>
    <w:rsid w:val="005034EA"/>
    <w:rsid w:val="00504242"/>
    <w:rsid w:val="0050596A"/>
    <w:rsid w:val="0050639D"/>
    <w:rsid w:val="005114E9"/>
    <w:rsid w:val="005124EE"/>
    <w:rsid w:val="00512B11"/>
    <w:rsid w:val="005130F0"/>
    <w:rsid w:val="005154B2"/>
    <w:rsid w:val="00515BD0"/>
    <w:rsid w:val="00516789"/>
    <w:rsid w:val="00517999"/>
    <w:rsid w:val="00520264"/>
    <w:rsid w:val="005203CC"/>
    <w:rsid w:val="00520EB1"/>
    <w:rsid w:val="005218E4"/>
    <w:rsid w:val="00521D98"/>
    <w:rsid w:val="005229F4"/>
    <w:rsid w:val="00522F33"/>
    <w:rsid w:val="00523003"/>
    <w:rsid w:val="00526096"/>
    <w:rsid w:val="005267A7"/>
    <w:rsid w:val="00527628"/>
    <w:rsid w:val="005322EC"/>
    <w:rsid w:val="00532BCD"/>
    <w:rsid w:val="00533DFD"/>
    <w:rsid w:val="0053466E"/>
    <w:rsid w:val="00535739"/>
    <w:rsid w:val="00535F9B"/>
    <w:rsid w:val="005400B6"/>
    <w:rsid w:val="00540158"/>
    <w:rsid w:val="00540A1D"/>
    <w:rsid w:val="00540B1C"/>
    <w:rsid w:val="005411F3"/>
    <w:rsid w:val="00541436"/>
    <w:rsid w:val="00541454"/>
    <w:rsid w:val="00541E85"/>
    <w:rsid w:val="005433A7"/>
    <w:rsid w:val="00544AA0"/>
    <w:rsid w:val="005466B2"/>
    <w:rsid w:val="00550611"/>
    <w:rsid w:val="00551C37"/>
    <w:rsid w:val="00551EBD"/>
    <w:rsid w:val="00551FDD"/>
    <w:rsid w:val="005521B4"/>
    <w:rsid w:val="00552F04"/>
    <w:rsid w:val="0055306C"/>
    <w:rsid w:val="00553536"/>
    <w:rsid w:val="00555831"/>
    <w:rsid w:val="005565C7"/>
    <w:rsid w:val="00561175"/>
    <w:rsid w:val="005645E8"/>
    <w:rsid w:val="00564EEC"/>
    <w:rsid w:val="00567F9B"/>
    <w:rsid w:val="00570694"/>
    <w:rsid w:val="005711A0"/>
    <w:rsid w:val="00572A79"/>
    <w:rsid w:val="005733A5"/>
    <w:rsid w:val="0057433D"/>
    <w:rsid w:val="005749B5"/>
    <w:rsid w:val="00576E48"/>
    <w:rsid w:val="00576EF8"/>
    <w:rsid w:val="0058050B"/>
    <w:rsid w:val="00580A27"/>
    <w:rsid w:val="00580BF8"/>
    <w:rsid w:val="00582F38"/>
    <w:rsid w:val="005844AE"/>
    <w:rsid w:val="00585987"/>
    <w:rsid w:val="00586B9B"/>
    <w:rsid w:val="00586C5A"/>
    <w:rsid w:val="00586CFF"/>
    <w:rsid w:val="00591FC0"/>
    <w:rsid w:val="00592ECB"/>
    <w:rsid w:val="00593790"/>
    <w:rsid w:val="005968F3"/>
    <w:rsid w:val="005976A5"/>
    <w:rsid w:val="00597EA3"/>
    <w:rsid w:val="005A02A6"/>
    <w:rsid w:val="005A12E1"/>
    <w:rsid w:val="005A1661"/>
    <w:rsid w:val="005A192B"/>
    <w:rsid w:val="005A23E5"/>
    <w:rsid w:val="005A253A"/>
    <w:rsid w:val="005A2AEA"/>
    <w:rsid w:val="005A3A5D"/>
    <w:rsid w:val="005A4C2B"/>
    <w:rsid w:val="005A4C4E"/>
    <w:rsid w:val="005A575A"/>
    <w:rsid w:val="005B02C0"/>
    <w:rsid w:val="005B0442"/>
    <w:rsid w:val="005B0DE4"/>
    <w:rsid w:val="005B16AA"/>
    <w:rsid w:val="005B1E72"/>
    <w:rsid w:val="005B3C95"/>
    <w:rsid w:val="005B7AF2"/>
    <w:rsid w:val="005C21AD"/>
    <w:rsid w:val="005C2E32"/>
    <w:rsid w:val="005C5FF9"/>
    <w:rsid w:val="005C698F"/>
    <w:rsid w:val="005C6DAC"/>
    <w:rsid w:val="005C714B"/>
    <w:rsid w:val="005C7616"/>
    <w:rsid w:val="005C7675"/>
    <w:rsid w:val="005C7AEF"/>
    <w:rsid w:val="005D2391"/>
    <w:rsid w:val="005D2DF8"/>
    <w:rsid w:val="005D351D"/>
    <w:rsid w:val="005D6673"/>
    <w:rsid w:val="005D6B29"/>
    <w:rsid w:val="005D7289"/>
    <w:rsid w:val="005D7E20"/>
    <w:rsid w:val="005E20F0"/>
    <w:rsid w:val="005E3F83"/>
    <w:rsid w:val="005E54DB"/>
    <w:rsid w:val="005E56A0"/>
    <w:rsid w:val="005E57E3"/>
    <w:rsid w:val="005E5BB3"/>
    <w:rsid w:val="005F097D"/>
    <w:rsid w:val="005F1F30"/>
    <w:rsid w:val="005F33DC"/>
    <w:rsid w:val="005F4775"/>
    <w:rsid w:val="005F513C"/>
    <w:rsid w:val="005F57CB"/>
    <w:rsid w:val="005F5EAF"/>
    <w:rsid w:val="005F632A"/>
    <w:rsid w:val="005F653F"/>
    <w:rsid w:val="005F6848"/>
    <w:rsid w:val="005F792A"/>
    <w:rsid w:val="0060047B"/>
    <w:rsid w:val="00602AAB"/>
    <w:rsid w:val="006032DE"/>
    <w:rsid w:val="006039E1"/>
    <w:rsid w:val="00605058"/>
    <w:rsid w:val="00607C58"/>
    <w:rsid w:val="006121A5"/>
    <w:rsid w:val="0061256E"/>
    <w:rsid w:val="00613E0D"/>
    <w:rsid w:val="00614082"/>
    <w:rsid w:val="00614A4D"/>
    <w:rsid w:val="00614DB8"/>
    <w:rsid w:val="0061679F"/>
    <w:rsid w:val="00617A30"/>
    <w:rsid w:val="00620D78"/>
    <w:rsid w:val="0062242C"/>
    <w:rsid w:val="006225EA"/>
    <w:rsid w:val="00622668"/>
    <w:rsid w:val="00623AE4"/>
    <w:rsid w:val="00624143"/>
    <w:rsid w:val="006260C6"/>
    <w:rsid w:val="00627596"/>
    <w:rsid w:val="00630262"/>
    <w:rsid w:val="006321E5"/>
    <w:rsid w:val="006332B8"/>
    <w:rsid w:val="00633A2E"/>
    <w:rsid w:val="006356D5"/>
    <w:rsid w:val="00635CC5"/>
    <w:rsid w:val="00641847"/>
    <w:rsid w:val="00641C56"/>
    <w:rsid w:val="00642EE1"/>
    <w:rsid w:val="00643A63"/>
    <w:rsid w:val="006443E1"/>
    <w:rsid w:val="006449A9"/>
    <w:rsid w:val="00645606"/>
    <w:rsid w:val="006476B9"/>
    <w:rsid w:val="00650EBE"/>
    <w:rsid w:val="00651FC7"/>
    <w:rsid w:val="00651FD2"/>
    <w:rsid w:val="00652234"/>
    <w:rsid w:val="00654248"/>
    <w:rsid w:val="00655461"/>
    <w:rsid w:val="006558A8"/>
    <w:rsid w:val="00655F70"/>
    <w:rsid w:val="00656EA2"/>
    <w:rsid w:val="00657488"/>
    <w:rsid w:val="00660592"/>
    <w:rsid w:val="006612B7"/>
    <w:rsid w:val="00661B4E"/>
    <w:rsid w:val="006631D6"/>
    <w:rsid w:val="006636A1"/>
    <w:rsid w:val="00665446"/>
    <w:rsid w:val="006654AF"/>
    <w:rsid w:val="00665766"/>
    <w:rsid w:val="00666E99"/>
    <w:rsid w:val="00670126"/>
    <w:rsid w:val="00670526"/>
    <w:rsid w:val="00670E24"/>
    <w:rsid w:val="00671D3C"/>
    <w:rsid w:val="00672E9C"/>
    <w:rsid w:val="00672F92"/>
    <w:rsid w:val="0067477F"/>
    <w:rsid w:val="00674C2A"/>
    <w:rsid w:val="00675E0F"/>
    <w:rsid w:val="00676624"/>
    <w:rsid w:val="00676BF6"/>
    <w:rsid w:val="00677D82"/>
    <w:rsid w:val="006830FA"/>
    <w:rsid w:val="0068316E"/>
    <w:rsid w:val="0068317B"/>
    <w:rsid w:val="006837FA"/>
    <w:rsid w:val="006847F7"/>
    <w:rsid w:val="00685D5C"/>
    <w:rsid w:val="00686D37"/>
    <w:rsid w:val="0069000D"/>
    <w:rsid w:val="00690EAE"/>
    <w:rsid w:val="0069126F"/>
    <w:rsid w:val="00695502"/>
    <w:rsid w:val="006962C6"/>
    <w:rsid w:val="00696740"/>
    <w:rsid w:val="00696A1C"/>
    <w:rsid w:val="006A0461"/>
    <w:rsid w:val="006A16C0"/>
    <w:rsid w:val="006A196E"/>
    <w:rsid w:val="006A1BD8"/>
    <w:rsid w:val="006A37B0"/>
    <w:rsid w:val="006A4916"/>
    <w:rsid w:val="006A51AE"/>
    <w:rsid w:val="006A66A3"/>
    <w:rsid w:val="006A7FE7"/>
    <w:rsid w:val="006B13EC"/>
    <w:rsid w:val="006B2BAE"/>
    <w:rsid w:val="006B5C11"/>
    <w:rsid w:val="006B6171"/>
    <w:rsid w:val="006B7CAB"/>
    <w:rsid w:val="006C21A4"/>
    <w:rsid w:val="006C2468"/>
    <w:rsid w:val="006C4038"/>
    <w:rsid w:val="006C4871"/>
    <w:rsid w:val="006C4935"/>
    <w:rsid w:val="006C5349"/>
    <w:rsid w:val="006C65B4"/>
    <w:rsid w:val="006C6D52"/>
    <w:rsid w:val="006D06CA"/>
    <w:rsid w:val="006D12C0"/>
    <w:rsid w:val="006D29B7"/>
    <w:rsid w:val="006D312D"/>
    <w:rsid w:val="006D481D"/>
    <w:rsid w:val="006D4B50"/>
    <w:rsid w:val="006D5744"/>
    <w:rsid w:val="006D6635"/>
    <w:rsid w:val="006E03B4"/>
    <w:rsid w:val="006E1149"/>
    <w:rsid w:val="006E1D2E"/>
    <w:rsid w:val="006E2D9E"/>
    <w:rsid w:val="006E37D0"/>
    <w:rsid w:val="006E43D7"/>
    <w:rsid w:val="006E4885"/>
    <w:rsid w:val="006E5174"/>
    <w:rsid w:val="006E5C5E"/>
    <w:rsid w:val="006E6269"/>
    <w:rsid w:val="006E6F32"/>
    <w:rsid w:val="006E7C78"/>
    <w:rsid w:val="006F0106"/>
    <w:rsid w:val="006F0F0F"/>
    <w:rsid w:val="006F1025"/>
    <w:rsid w:val="006F1320"/>
    <w:rsid w:val="006F31BF"/>
    <w:rsid w:val="006F358A"/>
    <w:rsid w:val="006F5FD3"/>
    <w:rsid w:val="006F65D7"/>
    <w:rsid w:val="006F6933"/>
    <w:rsid w:val="006F7655"/>
    <w:rsid w:val="006F7804"/>
    <w:rsid w:val="007003B4"/>
    <w:rsid w:val="007018BE"/>
    <w:rsid w:val="00704496"/>
    <w:rsid w:val="0070520C"/>
    <w:rsid w:val="00705FD8"/>
    <w:rsid w:val="0071274A"/>
    <w:rsid w:val="007131A7"/>
    <w:rsid w:val="00714989"/>
    <w:rsid w:val="007151F8"/>
    <w:rsid w:val="00715C32"/>
    <w:rsid w:val="007164E3"/>
    <w:rsid w:val="007173E6"/>
    <w:rsid w:val="00720CD5"/>
    <w:rsid w:val="00721642"/>
    <w:rsid w:val="007238D8"/>
    <w:rsid w:val="0072393E"/>
    <w:rsid w:val="00724D79"/>
    <w:rsid w:val="00725F92"/>
    <w:rsid w:val="00726519"/>
    <w:rsid w:val="00726847"/>
    <w:rsid w:val="007309D0"/>
    <w:rsid w:val="00733AAD"/>
    <w:rsid w:val="00734EC2"/>
    <w:rsid w:val="00734F4A"/>
    <w:rsid w:val="0073613D"/>
    <w:rsid w:val="007368EE"/>
    <w:rsid w:val="007419CB"/>
    <w:rsid w:val="0074208B"/>
    <w:rsid w:val="007447B3"/>
    <w:rsid w:val="0074482F"/>
    <w:rsid w:val="00744AC2"/>
    <w:rsid w:val="00745336"/>
    <w:rsid w:val="00746412"/>
    <w:rsid w:val="007473C4"/>
    <w:rsid w:val="00747BAD"/>
    <w:rsid w:val="00751F95"/>
    <w:rsid w:val="0075223F"/>
    <w:rsid w:val="00752373"/>
    <w:rsid w:val="00756CB0"/>
    <w:rsid w:val="0075719D"/>
    <w:rsid w:val="00757A1D"/>
    <w:rsid w:val="00761239"/>
    <w:rsid w:val="00761B23"/>
    <w:rsid w:val="007630CE"/>
    <w:rsid w:val="00763CB2"/>
    <w:rsid w:val="00765763"/>
    <w:rsid w:val="0077049E"/>
    <w:rsid w:val="007705A3"/>
    <w:rsid w:val="00770B1D"/>
    <w:rsid w:val="007726E2"/>
    <w:rsid w:val="00775797"/>
    <w:rsid w:val="0078060D"/>
    <w:rsid w:val="00781DB5"/>
    <w:rsid w:val="00782C43"/>
    <w:rsid w:val="00783165"/>
    <w:rsid w:val="00785F95"/>
    <w:rsid w:val="0078624A"/>
    <w:rsid w:val="007921BE"/>
    <w:rsid w:val="007928A9"/>
    <w:rsid w:val="00792EAC"/>
    <w:rsid w:val="0079363D"/>
    <w:rsid w:val="00793C71"/>
    <w:rsid w:val="00793C75"/>
    <w:rsid w:val="007945B9"/>
    <w:rsid w:val="00794A19"/>
    <w:rsid w:val="00794AF9"/>
    <w:rsid w:val="007963A3"/>
    <w:rsid w:val="00796BCD"/>
    <w:rsid w:val="00797C70"/>
    <w:rsid w:val="007A3A29"/>
    <w:rsid w:val="007A3C70"/>
    <w:rsid w:val="007A5FA6"/>
    <w:rsid w:val="007A631F"/>
    <w:rsid w:val="007A65BD"/>
    <w:rsid w:val="007A725A"/>
    <w:rsid w:val="007A7470"/>
    <w:rsid w:val="007A7640"/>
    <w:rsid w:val="007B099C"/>
    <w:rsid w:val="007B0FC5"/>
    <w:rsid w:val="007B11E3"/>
    <w:rsid w:val="007B1420"/>
    <w:rsid w:val="007B29A2"/>
    <w:rsid w:val="007B2F8E"/>
    <w:rsid w:val="007B3B38"/>
    <w:rsid w:val="007B4826"/>
    <w:rsid w:val="007B499B"/>
    <w:rsid w:val="007B4C1A"/>
    <w:rsid w:val="007B6BA2"/>
    <w:rsid w:val="007B73AB"/>
    <w:rsid w:val="007B77A7"/>
    <w:rsid w:val="007B7F7D"/>
    <w:rsid w:val="007C2CFE"/>
    <w:rsid w:val="007C2FF6"/>
    <w:rsid w:val="007C4C3E"/>
    <w:rsid w:val="007C68BF"/>
    <w:rsid w:val="007D0A6B"/>
    <w:rsid w:val="007D22C1"/>
    <w:rsid w:val="007D2C95"/>
    <w:rsid w:val="007D41BC"/>
    <w:rsid w:val="007D599C"/>
    <w:rsid w:val="007D7C7A"/>
    <w:rsid w:val="007D7F47"/>
    <w:rsid w:val="007E0B09"/>
    <w:rsid w:val="007E15D0"/>
    <w:rsid w:val="007E2246"/>
    <w:rsid w:val="007E2FD4"/>
    <w:rsid w:val="007E329B"/>
    <w:rsid w:val="007E582E"/>
    <w:rsid w:val="007E6B89"/>
    <w:rsid w:val="007F070A"/>
    <w:rsid w:val="007F23CC"/>
    <w:rsid w:val="007F2F8E"/>
    <w:rsid w:val="007F37DF"/>
    <w:rsid w:val="007F41E2"/>
    <w:rsid w:val="007F4476"/>
    <w:rsid w:val="007F509A"/>
    <w:rsid w:val="007F57F7"/>
    <w:rsid w:val="0080330F"/>
    <w:rsid w:val="00807EB7"/>
    <w:rsid w:val="008111FE"/>
    <w:rsid w:val="00812B12"/>
    <w:rsid w:val="008130AD"/>
    <w:rsid w:val="00814093"/>
    <w:rsid w:val="00815CBF"/>
    <w:rsid w:val="00816560"/>
    <w:rsid w:val="00817343"/>
    <w:rsid w:val="00817AAF"/>
    <w:rsid w:val="00821D1D"/>
    <w:rsid w:val="0082336B"/>
    <w:rsid w:val="00824863"/>
    <w:rsid w:val="00826584"/>
    <w:rsid w:val="00827CBA"/>
    <w:rsid w:val="00830C99"/>
    <w:rsid w:val="00831932"/>
    <w:rsid w:val="008328EA"/>
    <w:rsid w:val="00833785"/>
    <w:rsid w:val="00833A48"/>
    <w:rsid w:val="00833FDD"/>
    <w:rsid w:val="008356F2"/>
    <w:rsid w:val="00835A71"/>
    <w:rsid w:val="008364D9"/>
    <w:rsid w:val="008447FC"/>
    <w:rsid w:val="00846BED"/>
    <w:rsid w:val="008506D3"/>
    <w:rsid w:val="008509CC"/>
    <w:rsid w:val="008512E3"/>
    <w:rsid w:val="00851934"/>
    <w:rsid w:val="008520D8"/>
    <w:rsid w:val="0085634B"/>
    <w:rsid w:val="008567A2"/>
    <w:rsid w:val="00856915"/>
    <w:rsid w:val="00856E2C"/>
    <w:rsid w:val="00856E78"/>
    <w:rsid w:val="00857071"/>
    <w:rsid w:val="008577F9"/>
    <w:rsid w:val="00861331"/>
    <w:rsid w:val="00861448"/>
    <w:rsid w:val="00861824"/>
    <w:rsid w:val="008630B4"/>
    <w:rsid w:val="008657A5"/>
    <w:rsid w:val="008657DA"/>
    <w:rsid w:val="00865FB9"/>
    <w:rsid w:val="00870954"/>
    <w:rsid w:val="00870992"/>
    <w:rsid w:val="00870AF9"/>
    <w:rsid w:val="00871819"/>
    <w:rsid w:val="00874314"/>
    <w:rsid w:val="00877F80"/>
    <w:rsid w:val="00880580"/>
    <w:rsid w:val="00881C8E"/>
    <w:rsid w:val="00882DAB"/>
    <w:rsid w:val="0088360C"/>
    <w:rsid w:val="008837A9"/>
    <w:rsid w:val="008843A9"/>
    <w:rsid w:val="008849D6"/>
    <w:rsid w:val="00884C73"/>
    <w:rsid w:val="008856C0"/>
    <w:rsid w:val="008864DD"/>
    <w:rsid w:val="008875DD"/>
    <w:rsid w:val="00887788"/>
    <w:rsid w:val="008925E5"/>
    <w:rsid w:val="0089291D"/>
    <w:rsid w:val="00892AC1"/>
    <w:rsid w:val="008936D4"/>
    <w:rsid w:val="00894360"/>
    <w:rsid w:val="0089440E"/>
    <w:rsid w:val="00894E48"/>
    <w:rsid w:val="0089513C"/>
    <w:rsid w:val="00895E2E"/>
    <w:rsid w:val="00896EFC"/>
    <w:rsid w:val="008970F4"/>
    <w:rsid w:val="008976F3"/>
    <w:rsid w:val="008A0799"/>
    <w:rsid w:val="008A262E"/>
    <w:rsid w:val="008A30AE"/>
    <w:rsid w:val="008A53C0"/>
    <w:rsid w:val="008A6081"/>
    <w:rsid w:val="008A737B"/>
    <w:rsid w:val="008B0926"/>
    <w:rsid w:val="008B2494"/>
    <w:rsid w:val="008B43B9"/>
    <w:rsid w:val="008B45F4"/>
    <w:rsid w:val="008B51E4"/>
    <w:rsid w:val="008B5F02"/>
    <w:rsid w:val="008B633C"/>
    <w:rsid w:val="008B73C4"/>
    <w:rsid w:val="008B7880"/>
    <w:rsid w:val="008C1549"/>
    <w:rsid w:val="008C3BE9"/>
    <w:rsid w:val="008C3D20"/>
    <w:rsid w:val="008C44B4"/>
    <w:rsid w:val="008C452A"/>
    <w:rsid w:val="008D1193"/>
    <w:rsid w:val="008D14CF"/>
    <w:rsid w:val="008D1834"/>
    <w:rsid w:val="008D343F"/>
    <w:rsid w:val="008D40AF"/>
    <w:rsid w:val="008D5493"/>
    <w:rsid w:val="008D5AA2"/>
    <w:rsid w:val="008D5D6C"/>
    <w:rsid w:val="008D5ECF"/>
    <w:rsid w:val="008D62C3"/>
    <w:rsid w:val="008D6F77"/>
    <w:rsid w:val="008D6FC1"/>
    <w:rsid w:val="008E086C"/>
    <w:rsid w:val="008E0ADA"/>
    <w:rsid w:val="008E2876"/>
    <w:rsid w:val="008E2D76"/>
    <w:rsid w:val="008E6E21"/>
    <w:rsid w:val="008E70A3"/>
    <w:rsid w:val="008F21AA"/>
    <w:rsid w:val="008F3D86"/>
    <w:rsid w:val="008F45C9"/>
    <w:rsid w:val="008F680A"/>
    <w:rsid w:val="009030B7"/>
    <w:rsid w:val="009039AA"/>
    <w:rsid w:val="00904D5E"/>
    <w:rsid w:val="00907B58"/>
    <w:rsid w:val="0091069D"/>
    <w:rsid w:val="00911B8D"/>
    <w:rsid w:val="009123EE"/>
    <w:rsid w:val="009134B1"/>
    <w:rsid w:val="00914605"/>
    <w:rsid w:val="0091483C"/>
    <w:rsid w:val="00915C8B"/>
    <w:rsid w:val="00916C08"/>
    <w:rsid w:val="00920391"/>
    <w:rsid w:val="009204B8"/>
    <w:rsid w:val="009214D6"/>
    <w:rsid w:val="0092283E"/>
    <w:rsid w:val="00922BBD"/>
    <w:rsid w:val="00924A6A"/>
    <w:rsid w:val="00930C44"/>
    <w:rsid w:val="00931F29"/>
    <w:rsid w:val="0093274E"/>
    <w:rsid w:val="009345D1"/>
    <w:rsid w:val="00934D70"/>
    <w:rsid w:val="00935958"/>
    <w:rsid w:val="0093753B"/>
    <w:rsid w:val="00941033"/>
    <w:rsid w:val="00942A11"/>
    <w:rsid w:val="009441F6"/>
    <w:rsid w:val="0094708A"/>
    <w:rsid w:val="0095068A"/>
    <w:rsid w:val="0095092C"/>
    <w:rsid w:val="00950A6D"/>
    <w:rsid w:val="00952397"/>
    <w:rsid w:val="009534E9"/>
    <w:rsid w:val="00953CC4"/>
    <w:rsid w:val="009548A3"/>
    <w:rsid w:val="00954A7C"/>
    <w:rsid w:val="009560F7"/>
    <w:rsid w:val="009565BE"/>
    <w:rsid w:val="00957492"/>
    <w:rsid w:val="009635EC"/>
    <w:rsid w:val="0096491E"/>
    <w:rsid w:val="0096529A"/>
    <w:rsid w:val="0097007F"/>
    <w:rsid w:val="00970420"/>
    <w:rsid w:val="00971983"/>
    <w:rsid w:val="00972BFB"/>
    <w:rsid w:val="00973B83"/>
    <w:rsid w:val="009751CB"/>
    <w:rsid w:val="00976F3D"/>
    <w:rsid w:val="00977B54"/>
    <w:rsid w:val="0098055F"/>
    <w:rsid w:val="00980F0D"/>
    <w:rsid w:val="0098249A"/>
    <w:rsid w:val="00982917"/>
    <w:rsid w:val="00982A01"/>
    <w:rsid w:val="009832D5"/>
    <w:rsid w:val="00985B45"/>
    <w:rsid w:val="009862EE"/>
    <w:rsid w:val="009862F3"/>
    <w:rsid w:val="009875F7"/>
    <w:rsid w:val="00990697"/>
    <w:rsid w:val="009913C7"/>
    <w:rsid w:val="00992540"/>
    <w:rsid w:val="009932A6"/>
    <w:rsid w:val="00993F16"/>
    <w:rsid w:val="009942DC"/>
    <w:rsid w:val="009964A7"/>
    <w:rsid w:val="00997461"/>
    <w:rsid w:val="00997C79"/>
    <w:rsid w:val="00997C9E"/>
    <w:rsid w:val="00997CAC"/>
    <w:rsid w:val="009A204B"/>
    <w:rsid w:val="009A22E1"/>
    <w:rsid w:val="009A2638"/>
    <w:rsid w:val="009A38B1"/>
    <w:rsid w:val="009A73E7"/>
    <w:rsid w:val="009A7920"/>
    <w:rsid w:val="009A7927"/>
    <w:rsid w:val="009B0D70"/>
    <w:rsid w:val="009B0FB3"/>
    <w:rsid w:val="009B1A17"/>
    <w:rsid w:val="009B1BA0"/>
    <w:rsid w:val="009B1D59"/>
    <w:rsid w:val="009B3383"/>
    <w:rsid w:val="009B3C45"/>
    <w:rsid w:val="009B4A9F"/>
    <w:rsid w:val="009B5B34"/>
    <w:rsid w:val="009B6A6F"/>
    <w:rsid w:val="009B769D"/>
    <w:rsid w:val="009C047C"/>
    <w:rsid w:val="009C067C"/>
    <w:rsid w:val="009C2EE4"/>
    <w:rsid w:val="009C449F"/>
    <w:rsid w:val="009C64CB"/>
    <w:rsid w:val="009C704D"/>
    <w:rsid w:val="009C7638"/>
    <w:rsid w:val="009D17DF"/>
    <w:rsid w:val="009D1C62"/>
    <w:rsid w:val="009D200B"/>
    <w:rsid w:val="009D33C2"/>
    <w:rsid w:val="009D4A65"/>
    <w:rsid w:val="009D4D09"/>
    <w:rsid w:val="009D5163"/>
    <w:rsid w:val="009D5EBF"/>
    <w:rsid w:val="009D707E"/>
    <w:rsid w:val="009D7D3B"/>
    <w:rsid w:val="009E0DA6"/>
    <w:rsid w:val="009E118F"/>
    <w:rsid w:val="009E11BE"/>
    <w:rsid w:val="009E1A00"/>
    <w:rsid w:val="009E2430"/>
    <w:rsid w:val="009E42C7"/>
    <w:rsid w:val="009E6CC8"/>
    <w:rsid w:val="009F0DFD"/>
    <w:rsid w:val="009F1F38"/>
    <w:rsid w:val="009F277F"/>
    <w:rsid w:val="009F2EA8"/>
    <w:rsid w:val="009F315B"/>
    <w:rsid w:val="009F347B"/>
    <w:rsid w:val="009F4136"/>
    <w:rsid w:val="009F48F2"/>
    <w:rsid w:val="00A00EF1"/>
    <w:rsid w:val="00A017D8"/>
    <w:rsid w:val="00A02F42"/>
    <w:rsid w:val="00A04E84"/>
    <w:rsid w:val="00A05BBD"/>
    <w:rsid w:val="00A06878"/>
    <w:rsid w:val="00A06C20"/>
    <w:rsid w:val="00A07A33"/>
    <w:rsid w:val="00A103FC"/>
    <w:rsid w:val="00A10C40"/>
    <w:rsid w:val="00A10F9E"/>
    <w:rsid w:val="00A1410C"/>
    <w:rsid w:val="00A15180"/>
    <w:rsid w:val="00A151CC"/>
    <w:rsid w:val="00A164FB"/>
    <w:rsid w:val="00A20131"/>
    <w:rsid w:val="00A20623"/>
    <w:rsid w:val="00A2078A"/>
    <w:rsid w:val="00A2342A"/>
    <w:rsid w:val="00A23D54"/>
    <w:rsid w:val="00A25210"/>
    <w:rsid w:val="00A316FD"/>
    <w:rsid w:val="00A31B94"/>
    <w:rsid w:val="00A31C42"/>
    <w:rsid w:val="00A32C7D"/>
    <w:rsid w:val="00A34A6D"/>
    <w:rsid w:val="00A379C4"/>
    <w:rsid w:val="00A401C1"/>
    <w:rsid w:val="00A4139B"/>
    <w:rsid w:val="00A4267A"/>
    <w:rsid w:val="00A42D51"/>
    <w:rsid w:val="00A450D1"/>
    <w:rsid w:val="00A45B71"/>
    <w:rsid w:val="00A46C8A"/>
    <w:rsid w:val="00A506E7"/>
    <w:rsid w:val="00A50B5F"/>
    <w:rsid w:val="00A52C25"/>
    <w:rsid w:val="00A55A37"/>
    <w:rsid w:val="00A57CD7"/>
    <w:rsid w:val="00A61369"/>
    <w:rsid w:val="00A61B46"/>
    <w:rsid w:val="00A6235D"/>
    <w:rsid w:val="00A62A5B"/>
    <w:rsid w:val="00A6415E"/>
    <w:rsid w:val="00A65CD4"/>
    <w:rsid w:val="00A664CB"/>
    <w:rsid w:val="00A6799D"/>
    <w:rsid w:val="00A700AF"/>
    <w:rsid w:val="00A73ED2"/>
    <w:rsid w:val="00A800C5"/>
    <w:rsid w:val="00A80AEF"/>
    <w:rsid w:val="00A8258F"/>
    <w:rsid w:val="00A82AC2"/>
    <w:rsid w:val="00A83634"/>
    <w:rsid w:val="00A83D77"/>
    <w:rsid w:val="00A83DB6"/>
    <w:rsid w:val="00A84177"/>
    <w:rsid w:val="00A85426"/>
    <w:rsid w:val="00A8567F"/>
    <w:rsid w:val="00A85BDF"/>
    <w:rsid w:val="00A86DFF"/>
    <w:rsid w:val="00A86F80"/>
    <w:rsid w:val="00A87363"/>
    <w:rsid w:val="00A8783B"/>
    <w:rsid w:val="00A9036C"/>
    <w:rsid w:val="00A90876"/>
    <w:rsid w:val="00A9402E"/>
    <w:rsid w:val="00A94C91"/>
    <w:rsid w:val="00A95AFE"/>
    <w:rsid w:val="00A9676B"/>
    <w:rsid w:val="00A97C33"/>
    <w:rsid w:val="00AA2244"/>
    <w:rsid w:val="00AA2258"/>
    <w:rsid w:val="00AA2382"/>
    <w:rsid w:val="00AA2493"/>
    <w:rsid w:val="00AA49B8"/>
    <w:rsid w:val="00AA59B6"/>
    <w:rsid w:val="00AA74EE"/>
    <w:rsid w:val="00AB193F"/>
    <w:rsid w:val="00AB344F"/>
    <w:rsid w:val="00AB7571"/>
    <w:rsid w:val="00AC0278"/>
    <w:rsid w:val="00AC1118"/>
    <w:rsid w:val="00AC26DC"/>
    <w:rsid w:val="00AC317A"/>
    <w:rsid w:val="00AC3B3E"/>
    <w:rsid w:val="00AC5AB7"/>
    <w:rsid w:val="00AC5F86"/>
    <w:rsid w:val="00AC6C0C"/>
    <w:rsid w:val="00AD329D"/>
    <w:rsid w:val="00AD35B2"/>
    <w:rsid w:val="00AD591C"/>
    <w:rsid w:val="00AE0653"/>
    <w:rsid w:val="00AE1410"/>
    <w:rsid w:val="00AE2F05"/>
    <w:rsid w:val="00AE5C24"/>
    <w:rsid w:val="00AE5E52"/>
    <w:rsid w:val="00AE7102"/>
    <w:rsid w:val="00AE7331"/>
    <w:rsid w:val="00AF17A9"/>
    <w:rsid w:val="00AF1845"/>
    <w:rsid w:val="00AF18B0"/>
    <w:rsid w:val="00AF27EC"/>
    <w:rsid w:val="00AF31F6"/>
    <w:rsid w:val="00AF56C1"/>
    <w:rsid w:val="00AF60CE"/>
    <w:rsid w:val="00AF7CD3"/>
    <w:rsid w:val="00B00E6F"/>
    <w:rsid w:val="00B01F87"/>
    <w:rsid w:val="00B03C0E"/>
    <w:rsid w:val="00B04CE1"/>
    <w:rsid w:val="00B05478"/>
    <w:rsid w:val="00B054CC"/>
    <w:rsid w:val="00B069EE"/>
    <w:rsid w:val="00B07117"/>
    <w:rsid w:val="00B111D2"/>
    <w:rsid w:val="00B140C2"/>
    <w:rsid w:val="00B156E4"/>
    <w:rsid w:val="00B159DC"/>
    <w:rsid w:val="00B160C9"/>
    <w:rsid w:val="00B2120F"/>
    <w:rsid w:val="00B21C3B"/>
    <w:rsid w:val="00B23545"/>
    <w:rsid w:val="00B23A16"/>
    <w:rsid w:val="00B23FEE"/>
    <w:rsid w:val="00B2502B"/>
    <w:rsid w:val="00B27157"/>
    <w:rsid w:val="00B27BEA"/>
    <w:rsid w:val="00B27CA7"/>
    <w:rsid w:val="00B31CC7"/>
    <w:rsid w:val="00B331B3"/>
    <w:rsid w:val="00B3332F"/>
    <w:rsid w:val="00B344B7"/>
    <w:rsid w:val="00B35390"/>
    <w:rsid w:val="00B354C4"/>
    <w:rsid w:val="00B3559F"/>
    <w:rsid w:val="00B36ECC"/>
    <w:rsid w:val="00B37848"/>
    <w:rsid w:val="00B417D9"/>
    <w:rsid w:val="00B41EAC"/>
    <w:rsid w:val="00B42C5C"/>
    <w:rsid w:val="00B46023"/>
    <w:rsid w:val="00B51906"/>
    <w:rsid w:val="00B51BB4"/>
    <w:rsid w:val="00B5336E"/>
    <w:rsid w:val="00B53693"/>
    <w:rsid w:val="00B53A91"/>
    <w:rsid w:val="00B541B2"/>
    <w:rsid w:val="00B54220"/>
    <w:rsid w:val="00B54E30"/>
    <w:rsid w:val="00B54FE4"/>
    <w:rsid w:val="00B5750A"/>
    <w:rsid w:val="00B603F5"/>
    <w:rsid w:val="00B60926"/>
    <w:rsid w:val="00B61327"/>
    <w:rsid w:val="00B62813"/>
    <w:rsid w:val="00B639AB"/>
    <w:rsid w:val="00B64DCC"/>
    <w:rsid w:val="00B65F4A"/>
    <w:rsid w:val="00B6665D"/>
    <w:rsid w:val="00B66AD9"/>
    <w:rsid w:val="00B77118"/>
    <w:rsid w:val="00B80B7F"/>
    <w:rsid w:val="00B82788"/>
    <w:rsid w:val="00B82D27"/>
    <w:rsid w:val="00B83EAC"/>
    <w:rsid w:val="00B845F9"/>
    <w:rsid w:val="00B8500F"/>
    <w:rsid w:val="00B8505F"/>
    <w:rsid w:val="00B85D3F"/>
    <w:rsid w:val="00B905DD"/>
    <w:rsid w:val="00B90E9E"/>
    <w:rsid w:val="00B91CC7"/>
    <w:rsid w:val="00B9298E"/>
    <w:rsid w:val="00B92B01"/>
    <w:rsid w:val="00B92B6C"/>
    <w:rsid w:val="00B93A59"/>
    <w:rsid w:val="00B953BA"/>
    <w:rsid w:val="00B95CD2"/>
    <w:rsid w:val="00BA0A28"/>
    <w:rsid w:val="00BA0AC7"/>
    <w:rsid w:val="00BA34B4"/>
    <w:rsid w:val="00BA3A5C"/>
    <w:rsid w:val="00BA4418"/>
    <w:rsid w:val="00BA446A"/>
    <w:rsid w:val="00BA4D7E"/>
    <w:rsid w:val="00BA58BF"/>
    <w:rsid w:val="00BA68DD"/>
    <w:rsid w:val="00BA72B6"/>
    <w:rsid w:val="00BA7EBF"/>
    <w:rsid w:val="00BB0603"/>
    <w:rsid w:val="00BB1155"/>
    <w:rsid w:val="00BB1CCC"/>
    <w:rsid w:val="00BB2D59"/>
    <w:rsid w:val="00BB479C"/>
    <w:rsid w:val="00BB4EE3"/>
    <w:rsid w:val="00BB548E"/>
    <w:rsid w:val="00BB553F"/>
    <w:rsid w:val="00BB6E57"/>
    <w:rsid w:val="00BB72D3"/>
    <w:rsid w:val="00BC0159"/>
    <w:rsid w:val="00BC1722"/>
    <w:rsid w:val="00BC1A9C"/>
    <w:rsid w:val="00BC400E"/>
    <w:rsid w:val="00BC6336"/>
    <w:rsid w:val="00BC6858"/>
    <w:rsid w:val="00BC68B3"/>
    <w:rsid w:val="00BC6A15"/>
    <w:rsid w:val="00BC7A0C"/>
    <w:rsid w:val="00BC7A47"/>
    <w:rsid w:val="00BD2323"/>
    <w:rsid w:val="00BD25E7"/>
    <w:rsid w:val="00BD2EEC"/>
    <w:rsid w:val="00BD33FD"/>
    <w:rsid w:val="00BD4883"/>
    <w:rsid w:val="00BD5588"/>
    <w:rsid w:val="00BD5705"/>
    <w:rsid w:val="00BD5BC6"/>
    <w:rsid w:val="00BD6EB3"/>
    <w:rsid w:val="00BE047E"/>
    <w:rsid w:val="00BE0A4D"/>
    <w:rsid w:val="00BE1498"/>
    <w:rsid w:val="00BE32A5"/>
    <w:rsid w:val="00BE5980"/>
    <w:rsid w:val="00BF026D"/>
    <w:rsid w:val="00BF1268"/>
    <w:rsid w:val="00BF2C41"/>
    <w:rsid w:val="00BF3978"/>
    <w:rsid w:val="00BF3A37"/>
    <w:rsid w:val="00BF5415"/>
    <w:rsid w:val="00BF71F4"/>
    <w:rsid w:val="00C0076C"/>
    <w:rsid w:val="00C05501"/>
    <w:rsid w:val="00C07A70"/>
    <w:rsid w:val="00C10400"/>
    <w:rsid w:val="00C1123C"/>
    <w:rsid w:val="00C121EE"/>
    <w:rsid w:val="00C12D7F"/>
    <w:rsid w:val="00C14002"/>
    <w:rsid w:val="00C16F71"/>
    <w:rsid w:val="00C17210"/>
    <w:rsid w:val="00C20A19"/>
    <w:rsid w:val="00C21DCE"/>
    <w:rsid w:val="00C227D3"/>
    <w:rsid w:val="00C229BF"/>
    <w:rsid w:val="00C22F1E"/>
    <w:rsid w:val="00C25C0A"/>
    <w:rsid w:val="00C26525"/>
    <w:rsid w:val="00C26AE6"/>
    <w:rsid w:val="00C26CE3"/>
    <w:rsid w:val="00C27B9E"/>
    <w:rsid w:val="00C27BCB"/>
    <w:rsid w:val="00C305BD"/>
    <w:rsid w:val="00C325F1"/>
    <w:rsid w:val="00C32B48"/>
    <w:rsid w:val="00C333E7"/>
    <w:rsid w:val="00C35551"/>
    <w:rsid w:val="00C364EC"/>
    <w:rsid w:val="00C36E6A"/>
    <w:rsid w:val="00C37B62"/>
    <w:rsid w:val="00C37E63"/>
    <w:rsid w:val="00C37EDF"/>
    <w:rsid w:val="00C37F78"/>
    <w:rsid w:val="00C42170"/>
    <w:rsid w:val="00C42966"/>
    <w:rsid w:val="00C43BF0"/>
    <w:rsid w:val="00C43C73"/>
    <w:rsid w:val="00C449D2"/>
    <w:rsid w:val="00C454C9"/>
    <w:rsid w:val="00C45872"/>
    <w:rsid w:val="00C45B1F"/>
    <w:rsid w:val="00C4620E"/>
    <w:rsid w:val="00C462E9"/>
    <w:rsid w:val="00C468F5"/>
    <w:rsid w:val="00C50F06"/>
    <w:rsid w:val="00C549C8"/>
    <w:rsid w:val="00C55662"/>
    <w:rsid w:val="00C558AB"/>
    <w:rsid w:val="00C55D16"/>
    <w:rsid w:val="00C56041"/>
    <w:rsid w:val="00C577F9"/>
    <w:rsid w:val="00C61C8D"/>
    <w:rsid w:val="00C62051"/>
    <w:rsid w:val="00C62B71"/>
    <w:rsid w:val="00C6538A"/>
    <w:rsid w:val="00C66099"/>
    <w:rsid w:val="00C66C8F"/>
    <w:rsid w:val="00C673A9"/>
    <w:rsid w:val="00C7162F"/>
    <w:rsid w:val="00C71A34"/>
    <w:rsid w:val="00C722EB"/>
    <w:rsid w:val="00C7551C"/>
    <w:rsid w:val="00C759B9"/>
    <w:rsid w:val="00C75DF9"/>
    <w:rsid w:val="00C837A8"/>
    <w:rsid w:val="00C8482F"/>
    <w:rsid w:val="00C85DB1"/>
    <w:rsid w:val="00C871AF"/>
    <w:rsid w:val="00C87A4D"/>
    <w:rsid w:val="00C87DCE"/>
    <w:rsid w:val="00C908EC"/>
    <w:rsid w:val="00C92F03"/>
    <w:rsid w:val="00C94CE7"/>
    <w:rsid w:val="00C951AE"/>
    <w:rsid w:val="00C95EFA"/>
    <w:rsid w:val="00CA2D5A"/>
    <w:rsid w:val="00CA2E72"/>
    <w:rsid w:val="00CA525C"/>
    <w:rsid w:val="00CA5730"/>
    <w:rsid w:val="00CA616D"/>
    <w:rsid w:val="00CA6EFC"/>
    <w:rsid w:val="00CA7E16"/>
    <w:rsid w:val="00CA7E7D"/>
    <w:rsid w:val="00CB08E2"/>
    <w:rsid w:val="00CB1D9A"/>
    <w:rsid w:val="00CB79AA"/>
    <w:rsid w:val="00CC0662"/>
    <w:rsid w:val="00CC2FAC"/>
    <w:rsid w:val="00CC333F"/>
    <w:rsid w:val="00CC3900"/>
    <w:rsid w:val="00CC4B7B"/>
    <w:rsid w:val="00CC6B80"/>
    <w:rsid w:val="00CC7958"/>
    <w:rsid w:val="00CD07D0"/>
    <w:rsid w:val="00CD158F"/>
    <w:rsid w:val="00CD222B"/>
    <w:rsid w:val="00CD29EF"/>
    <w:rsid w:val="00CD31AD"/>
    <w:rsid w:val="00CD3C86"/>
    <w:rsid w:val="00CD494F"/>
    <w:rsid w:val="00CD4A0B"/>
    <w:rsid w:val="00CD4FC5"/>
    <w:rsid w:val="00CD5BE2"/>
    <w:rsid w:val="00CD5E40"/>
    <w:rsid w:val="00CD6944"/>
    <w:rsid w:val="00CD7925"/>
    <w:rsid w:val="00CE0135"/>
    <w:rsid w:val="00CE0E8E"/>
    <w:rsid w:val="00CE1B86"/>
    <w:rsid w:val="00CE31E0"/>
    <w:rsid w:val="00CE33BA"/>
    <w:rsid w:val="00CE34DE"/>
    <w:rsid w:val="00CE388F"/>
    <w:rsid w:val="00CE3AA8"/>
    <w:rsid w:val="00CE3B7E"/>
    <w:rsid w:val="00CE4469"/>
    <w:rsid w:val="00CE4E65"/>
    <w:rsid w:val="00CE7498"/>
    <w:rsid w:val="00CE79B4"/>
    <w:rsid w:val="00CF0521"/>
    <w:rsid w:val="00CF076A"/>
    <w:rsid w:val="00CF1A5B"/>
    <w:rsid w:val="00CF1BAC"/>
    <w:rsid w:val="00CF1BC4"/>
    <w:rsid w:val="00CF3A57"/>
    <w:rsid w:val="00CF3BCD"/>
    <w:rsid w:val="00CF455E"/>
    <w:rsid w:val="00CF4B75"/>
    <w:rsid w:val="00CF4E59"/>
    <w:rsid w:val="00D045F8"/>
    <w:rsid w:val="00D06111"/>
    <w:rsid w:val="00D0620E"/>
    <w:rsid w:val="00D0706B"/>
    <w:rsid w:val="00D07AFD"/>
    <w:rsid w:val="00D12E4A"/>
    <w:rsid w:val="00D134E5"/>
    <w:rsid w:val="00D13D01"/>
    <w:rsid w:val="00D14FDB"/>
    <w:rsid w:val="00D1528E"/>
    <w:rsid w:val="00D15D54"/>
    <w:rsid w:val="00D20007"/>
    <w:rsid w:val="00D21032"/>
    <w:rsid w:val="00D22F58"/>
    <w:rsid w:val="00D241F3"/>
    <w:rsid w:val="00D24580"/>
    <w:rsid w:val="00D25733"/>
    <w:rsid w:val="00D26157"/>
    <w:rsid w:val="00D2754F"/>
    <w:rsid w:val="00D27F8F"/>
    <w:rsid w:val="00D31D4B"/>
    <w:rsid w:val="00D32881"/>
    <w:rsid w:val="00D32BBE"/>
    <w:rsid w:val="00D32C4A"/>
    <w:rsid w:val="00D32F30"/>
    <w:rsid w:val="00D334A0"/>
    <w:rsid w:val="00D34640"/>
    <w:rsid w:val="00D34BED"/>
    <w:rsid w:val="00D3659B"/>
    <w:rsid w:val="00D41609"/>
    <w:rsid w:val="00D42492"/>
    <w:rsid w:val="00D427DD"/>
    <w:rsid w:val="00D42E30"/>
    <w:rsid w:val="00D43143"/>
    <w:rsid w:val="00D45012"/>
    <w:rsid w:val="00D46A52"/>
    <w:rsid w:val="00D46E59"/>
    <w:rsid w:val="00D47E94"/>
    <w:rsid w:val="00D50E8C"/>
    <w:rsid w:val="00D513A4"/>
    <w:rsid w:val="00D53B11"/>
    <w:rsid w:val="00D54FB0"/>
    <w:rsid w:val="00D554CC"/>
    <w:rsid w:val="00D56B11"/>
    <w:rsid w:val="00D56EEA"/>
    <w:rsid w:val="00D57788"/>
    <w:rsid w:val="00D60285"/>
    <w:rsid w:val="00D6271F"/>
    <w:rsid w:val="00D627E3"/>
    <w:rsid w:val="00D64ACF"/>
    <w:rsid w:val="00D65C78"/>
    <w:rsid w:val="00D66703"/>
    <w:rsid w:val="00D6740F"/>
    <w:rsid w:val="00D71144"/>
    <w:rsid w:val="00D71720"/>
    <w:rsid w:val="00D7415F"/>
    <w:rsid w:val="00D74414"/>
    <w:rsid w:val="00D74588"/>
    <w:rsid w:val="00D74C8A"/>
    <w:rsid w:val="00D81732"/>
    <w:rsid w:val="00D81DD1"/>
    <w:rsid w:val="00D8313E"/>
    <w:rsid w:val="00D843F4"/>
    <w:rsid w:val="00D851D8"/>
    <w:rsid w:val="00D8537D"/>
    <w:rsid w:val="00D86A45"/>
    <w:rsid w:val="00D874AB"/>
    <w:rsid w:val="00D90594"/>
    <w:rsid w:val="00D905DB"/>
    <w:rsid w:val="00D91275"/>
    <w:rsid w:val="00D91E44"/>
    <w:rsid w:val="00D92B67"/>
    <w:rsid w:val="00D942F1"/>
    <w:rsid w:val="00D96CE2"/>
    <w:rsid w:val="00D97185"/>
    <w:rsid w:val="00D979C0"/>
    <w:rsid w:val="00DA01C2"/>
    <w:rsid w:val="00DA281C"/>
    <w:rsid w:val="00DA29C8"/>
    <w:rsid w:val="00DA4096"/>
    <w:rsid w:val="00DA5BCA"/>
    <w:rsid w:val="00DA5F27"/>
    <w:rsid w:val="00DA73CA"/>
    <w:rsid w:val="00DB124C"/>
    <w:rsid w:val="00DB1DF2"/>
    <w:rsid w:val="00DB1EF0"/>
    <w:rsid w:val="00DB31C5"/>
    <w:rsid w:val="00DB4ED3"/>
    <w:rsid w:val="00DB707F"/>
    <w:rsid w:val="00DB7DC0"/>
    <w:rsid w:val="00DC1B43"/>
    <w:rsid w:val="00DC2926"/>
    <w:rsid w:val="00DC2BA1"/>
    <w:rsid w:val="00DC49E0"/>
    <w:rsid w:val="00DC66B4"/>
    <w:rsid w:val="00DD07D9"/>
    <w:rsid w:val="00DD0C0F"/>
    <w:rsid w:val="00DD1F40"/>
    <w:rsid w:val="00DD29AB"/>
    <w:rsid w:val="00DD2D84"/>
    <w:rsid w:val="00DD4FE3"/>
    <w:rsid w:val="00DD59ED"/>
    <w:rsid w:val="00DD625B"/>
    <w:rsid w:val="00DE02D8"/>
    <w:rsid w:val="00DE0366"/>
    <w:rsid w:val="00DE1391"/>
    <w:rsid w:val="00DE1C4A"/>
    <w:rsid w:val="00DE2512"/>
    <w:rsid w:val="00DE2D3B"/>
    <w:rsid w:val="00DE3FA5"/>
    <w:rsid w:val="00DE69B6"/>
    <w:rsid w:val="00DE6F99"/>
    <w:rsid w:val="00DF0400"/>
    <w:rsid w:val="00DF0DA1"/>
    <w:rsid w:val="00DF112F"/>
    <w:rsid w:val="00DF14E1"/>
    <w:rsid w:val="00DF2063"/>
    <w:rsid w:val="00DF2225"/>
    <w:rsid w:val="00DF2CC0"/>
    <w:rsid w:val="00DF349E"/>
    <w:rsid w:val="00DF3BEA"/>
    <w:rsid w:val="00DF46A8"/>
    <w:rsid w:val="00E00D03"/>
    <w:rsid w:val="00E00D8E"/>
    <w:rsid w:val="00E01506"/>
    <w:rsid w:val="00E01A7D"/>
    <w:rsid w:val="00E02504"/>
    <w:rsid w:val="00E03B66"/>
    <w:rsid w:val="00E07C5D"/>
    <w:rsid w:val="00E11349"/>
    <w:rsid w:val="00E14C6D"/>
    <w:rsid w:val="00E1523A"/>
    <w:rsid w:val="00E16782"/>
    <w:rsid w:val="00E16C48"/>
    <w:rsid w:val="00E17DC1"/>
    <w:rsid w:val="00E20351"/>
    <w:rsid w:val="00E2074B"/>
    <w:rsid w:val="00E2430D"/>
    <w:rsid w:val="00E25739"/>
    <w:rsid w:val="00E26008"/>
    <w:rsid w:val="00E26A4D"/>
    <w:rsid w:val="00E273D9"/>
    <w:rsid w:val="00E3194C"/>
    <w:rsid w:val="00E33087"/>
    <w:rsid w:val="00E3380D"/>
    <w:rsid w:val="00E34C73"/>
    <w:rsid w:val="00E35B83"/>
    <w:rsid w:val="00E362F7"/>
    <w:rsid w:val="00E37FDD"/>
    <w:rsid w:val="00E405DF"/>
    <w:rsid w:val="00E42703"/>
    <w:rsid w:val="00E43719"/>
    <w:rsid w:val="00E43C39"/>
    <w:rsid w:val="00E45765"/>
    <w:rsid w:val="00E46C7F"/>
    <w:rsid w:val="00E501C1"/>
    <w:rsid w:val="00E50D82"/>
    <w:rsid w:val="00E52994"/>
    <w:rsid w:val="00E540A9"/>
    <w:rsid w:val="00E5594F"/>
    <w:rsid w:val="00E567DF"/>
    <w:rsid w:val="00E60D94"/>
    <w:rsid w:val="00E646E9"/>
    <w:rsid w:val="00E65EE0"/>
    <w:rsid w:val="00E70061"/>
    <w:rsid w:val="00E74420"/>
    <w:rsid w:val="00E752B1"/>
    <w:rsid w:val="00E75493"/>
    <w:rsid w:val="00E75D4E"/>
    <w:rsid w:val="00E75DE6"/>
    <w:rsid w:val="00E81D26"/>
    <w:rsid w:val="00E81E47"/>
    <w:rsid w:val="00E8319F"/>
    <w:rsid w:val="00E83914"/>
    <w:rsid w:val="00E85D50"/>
    <w:rsid w:val="00E90116"/>
    <w:rsid w:val="00E914ED"/>
    <w:rsid w:val="00E91C80"/>
    <w:rsid w:val="00E94E52"/>
    <w:rsid w:val="00E94EAA"/>
    <w:rsid w:val="00E9561B"/>
    <w:rsid w:val="00EA05B0"/>
    <w:rsid w:val="00EA172D"/>
    <w:rsid w:val="00EA1A0C"/>
    <w:rsid w:val="00EA1D86"/>
    <w:rsid w:val="00EA34E7"/>
    <w:rsid w:val="00EA396B"/>
    <w:rsid w:val="00EA3A89"/>
    <w:rsid w:val="00EA3C57"/>
    <w:rsid w:val="00EA582C"/>
    <w:rsid w:val="00EA5E75"/>
    <w:rsid w:val="00EA7B8C"/>
    <w:rsid w:val="00EB1538"/>
    <w:rsid w:val="00EB3739"/>
    <w:rsid w:val="00EB6E97"/>
    <w:rsid w:val="00EB7DFE"/>
    <w:rsid w:val="00EC0C6C"/>
    <w:rsid w:val="00EC1792"/>
    <w:rsid w:val="00EC1F9B"/>
    <w:rsid w:val="00EC257D"/>
    <w:rsid w:val="00EC34A7"/>
    <w:rsid w:val="00EC34D0"/>
    <w:rsid w:val="00EC42CB"/>
    <w:rsid w:val="00EC478D"/>
    <w:rsid w:val="00EC4CD8"/>
    <w:rsid w:val="00EC7CA4"/>
    <w:rsid w:val="00ED05B4"/>
    <w:rsid w:val="00ED1335"/>
    <w:rsid w:val="00EE1DF0"/>
    <w:rsid w:val="00EE37B5"/>
    <w:rsid w:val="00EE4FD2"/>
    <w:rsid w:val="00EE5CB9"/>
    <w:rsid w:val="00EE7BD1"/>
    <w:rsid w:val="00EF225F"/>
    <w:rsid w:val="00EF22B7"/>
    <w:rsid w:val="00EF3D80"/>
    <w:rsid w:val="00EF4889"/>
    <w:rsid w:val="00F006F7"/>
    <w:rsid w:val="00F00716"/>
    <w:rsid w:val="00F00C02"/>
    <w:rsid w:val="00F018E2"/>
    <w:rsid w:val="00F07032"/>
    <w:rsid w:val="00F076B3"/>
    <w:rsid w:val="00F10381"/>
    <w:rsid w:val="00F10750"/>
    <w:rsid w:val="00F10BAA"/>
    <w:rsid w:val="00F12341"/>
    <w:rsid w:val="00F12EBF"/>
    <w:rsid w:val="00F14E03"/>
    <w:rsid w:val="00F161FD"/>
    <w:rsid w:val="00F16322"/>
    <w:rsid w:val="00F16C8A"/>
    <w:rsid w:val="00F20550"/>
    <w:rsid w:val="00F218ED"/>
    <w:rsid w:val="00F21BB9"/>
    <w:rsid w:val="00F22861"/>
    <w:rsid w:val="00F2345C"/>
    <w:rsid w:val="00F2360F"/>
    <w:rsid w:val="00F23C8E"/>
    <w:rsid w:val="00F24F5C"/>
    <w:rsid w:val="00F25424"/>
    <w:rsid w:val="00F256C6"/>
    <w:rsid w:val="00F261A4"/>
    <w:rsid w:val="00F26266"/>
    <w:rsid w:val="00F30C0A"/>
    <w:rsid w:val="00F30CB9"/>
    <w:rsid w:val="00F320DA"/>
    <w:rsid w:val="00F32400"/>
    <w:rsid w:val="00F32608"/>
    <w:rsid w:val="00F33CD0"/>
    <w:rsid w:val="00F3411E"/>
    <w:rsid w:val="00F34D70"/>
    <w:rsid w:val="00F35037"/>
    <w:rsid w:val="00F35ABC"/>
    <w:rsid w:val="00F35AC4"/>
    <w:rsid w:val="00F364D0"/>
    <w:rsid w:val="00F36659"/>
    <w:rsid w:val="00F37D5A"/>
    <w:rsid w:val="00F40DA0"/>
    <w:rsid w:val="00F415D6"/>
    <w:rsid w:val="00F425F0"/>
    <w:rsid w:val="00F44987"/>
    <w:rsid w:val="00F45020"/>
    <w:rsid w:val="00F46F95"/>
    <w:rsid w:val="00F47312"/>
    <w:rsid w:val="00F477D6"/>
    <w:rsid w:val="00F47EF3"/>
    <w:rsid w:val="00F500BD"/>
    <w:rsid w:val="00F503F4"/>
    <w:rsid w:val="00F54FCB"/>
    <w:rsid w:val="00F55428"/>
    <w:rsid w:val="00F5564B"/>
    <w:rsid w:val="00F55839"/>
    <w:rsid w:val="00F558F4"/>
    <w:rsid w:val="00F56E99"/>
    <w:rsid w:val="00F572A8"/>
    <w:rsid w:val="00F5751C"/>
    <w:rsid w:val="00F60EE5"/>
    <w:rsid w:val="00F626FC"/>
    <w:rsid w:val="00F636F7"/>
    <w:rsid w:val="00F7170C"/>
    <w:rsid w:val="00F72602"/>
    <w:rsid w:val="00F73BA4"/>
    <w:rsid w:val="00F73E1A"/>
    <w:rsid w:val="00F743E7"/>
    <w:rsid w:val="00F7520A"/>
    <w:rsid w:val="00F75D37"/>
    <w:rsid w:val="00F8151A"/>
    <w:rsid w:val="00F83CD4"/>
    <w:rsid w:val="00F85DE8"/>
    <w:rsid w:val="00F86DE9"/>
    <w:rsid w:val="00F86F7E"/>
    <w:rsid w:val="00F87B3A"/>
    <w:rsid w:val="00F87E0E"/>
    <w:rsid w:val="00F90672"/>
    <w:rsid w:val="00F910CB"/>
    <w:rsid w:val="00F92B25"/>
    <w:rsid w:val="00F947B6"/>
    <w:rsid w:val="00F95A8B"/>
    <w:rsid w:val="00F95CA2"/>
    <w:rsid w:val="00F96306"/>
    <w:rsid w:val="00F9680B"/>
    <w:rsid w:val="00FA0BD0"/>
    <w:rsid w:val="00FA0DC0"/>
    <w:rsid w:val="00FA1872"/>
    <w:rsid w:val="00FA2E62"/>
    <w:rsid w:val="00FA3C4D"/>
    <w:rsid w:val="00FA73E1"/>
    <w:rsid w:val="00FB051B"/>
    <w:rsid w:val="00FB221F"/>
    <w:rsid w:val="00FB50A2"/>
    <w:rsid w:val="00FB5366"/>
    <w:rsid w:val="00FB5B3B"/>
    <w:rsid w:val="00FC0F2C"/>
    <w:rsid w:val="00FC2266"/>
    <w:rsid w:val="00FC55DC"/>
    <w:rsid w:val="00FC70AA"/>
    <w:rsid w:val="00FD1EEE"/>
    <w:rsid w:val="00FD29B5"/>
    <w:rsid w:val="00FD5713"/>
    <w:rsid w:val="00FE0EF7"/>
    <w:rsid w:val="00FE27C9"/>
    <w:rsid w:val="00FE3495"/>
    <w:rsid w:val="00FE3E0A"/>
    <w:rsid w:val="00FE40A5"/>
    <w:rsid w:val="00FE4F43"/>
    <w:rsid w:val="00FE4FD2"/>
    <w:rsid w:val="00FE5886"/>
    <w:rsid w:val="00FE58B3"/>
    <w:rsid w:val="00FE6C99"/>
    <w:rsid w:val="00FF0CBE"/>
    <w:rsid w:val="00FF154F"/>
    <w:rsid w:val="00FF3274"/>
    <w:rsid w:val="00FF5B9A"/>
    <w:rsid w:val="00FF5CC6"/>
    <w:rsid w:val="00FF617B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DC76E"/>
  <w15:docId w15:val="{1331FDA0-95C6-4311-B414-58EDE0A4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BF0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0">
    <w:name w:val="heading 2"/>
    <w:basedOn w:val="Normal"/>
    <w:next w:val="Normal"/>
    <w:link w:val="Heading2Char"/>
    <w:uiPriority w:val="9"/>
    <w:qFormat/>
    <w:rsid w:val="00C43BF0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rsid w:val="00C43BF0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rsid w:val="00C43BF0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rsid w:val="00C43BF0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rsid w:val="00C43BF0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rsid w:val="00C43BF0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rsid w:val="00C43BF0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rsid w:val="00C43BF0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769"/>
    <w:rPr>
      <w:rFonts w:ascii="Times" w:hAnsi="Times"/>
      <w:b/>
      <w:sz w:val="28"/>
      <w:lang w:val="en-US" w:eastAsia="de-DE"/>
    </w:rPr>
  </w:style>
  <w:style w:type="character" w:customStyle="1" w:styleId="Heading2Char">
    <w:name w:val="Heading 2 Char"/>
    <w:basedOn w:val="DefaultParagraphFont"/>
    <w:link w:val="Heading20"/>
    <w:uiPriority w:val="9"/>
    <w:rsid w:val="00C333E7"/>
    <w:rPr>
      <w:rFonts w:ascii="Times" w:hAnsi="Times"/>
      <w:b/>
      <w:lang w:val="en-US" w:eastAsia="de-DE"/>
    </w:rPr>
  </w:style>
  <w:style w:type="paragraph" w:styleId="Header">
    <w:name w:val="header"/>
    <w:basedOn w:val="Normal"/>
    <w:link w:val="HeaderChar"/>
    <w:uiPriority w:val="99"/>
    <w:rsid w:val="00C43BF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3E7"/>
    <w:rPr>
      <w:rFonts w:ascii="Times" w:hAnsi="Times"/>
      <w:lang w:val="en-US" w:eastAsia="de-DE"/>
    </w:rPr>
  </w:style>
  <w:style w:type="paragraph" w:styleId="Footer">
    <w:name w:val="footer"/>
    <w:basedOn w:val="Normal"/>
    <w:link w:val="FooterChar"/>
    <w:uiPriority w:val="99"/>
    <w:rsid w:val="00C43BF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3E7"/>
    <w:rPr>
      <w:rFonts w:ascii="Times" w:hAnsi="Times"/>
      <w:lang w:val="en-US" w:eastAsia="de-DE"/>
    </w:rPr>
  </w:style>
  <w:style w:type="character" w:styleId="PageNumber">
    <w:name w:val="page number"/>
    <w:basedOn w:val="DefaultParagraphFont"/>
    <w:uiPriority w:val="99"/>
    <w:rsid w:val="00C43BF0"/>
  </w:style>
  <w:style w:type="paragraph" w:customStyle="1" w:styleId="Title1">
    <w:name w:val="Title1"/>
    <w:basedOn w:val="Normal"/>
    <w:next w:val="author"/>
    <w:link w:val="Title1Char"/>
    <w:rsid w:val="00C43BF0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C43BF0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C43BF0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C43BF0"/>
    <w:pPr>
      <w:jc w:val="center"/>
    </w:pPr>
    <w:rPr>
      <w:sz w:val="18"/>
    </w:rPr>
  </w:style>
  <w:style w:type="paragraph" w:customStyle="1" w:styleId="abstract">
    <w:name w:val="abstract"/>
    <w:basedOn w:val="p1a"/>
    <w:next w:val="heading10"/>
    <w:rsid w:val="00C43BF0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C43BF0"/>
    <w:pPr>
      <w:ind w:firstLine="0"/>
    </w:pPr>
  </w:style>
  <w:style w:type="character" w:customStyle="1" w:styleId="p1aZchn">
    <w:name w:val="p1a Zchn"/>
    <w:basedOn w:val="DefaultParagraphFont"/>
    <w:link w:val="p1a"/>
    <w:rsid w:val="009F4136"/>
    <w:rPr>
      <w:rFonts w:ascii="Times" w:hAnsi="Times"/>
      <w:lang w:val="en-US" w:eastAsia="de-DE" w:bidi="ar-SA"/>
    </w:rPr>
  </w:style>
  <w:style w:type="paragraph" w:customStyle="1" w:styleId="heading10">
    <w:name w:val="heading1"/>
    <w:basedOn w:val="Normal"/>
    <w:next w:val="p1a"/>
    <w:link w:val="heading1Char0"/>
    <w:rsid w:val="00C43BF0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character" w:customStyle="1" w:styleId="heading1Char0">
    <w:name w:val="heading1 Char"/>
    <w:basedOn w:val="DefaultParagraphFont"/>
    <w:link w:val="heading10"/>
    <w:rsid w:val="003B3D54"/>
    <w:rPr>
      <w:rFonts w:ascii="Times" w:hAnsi="Times"/>
      <w:b/>
      <w:sz w:val="24"/>
      <w:lang w:val="en-US" w:eastAsia="de-DE"/>
    </w:rPr>
  </w:style>
  <w:style w:type="character" w:customStyle="1" w:styleId="Title1Char">
    <w:name w:val="Title1 Char"/>
    <w:basedOn w:val="DefaultParagraphFont"/>
    <w:link w:val="Title1"/>
    <w:rsid w:val="00271769"/>
    <w:rPr>
      <w:rFonts w:ascii="Times" w:hAnsi="Times"/>
      <w:b/>
      <w:sz w:val="28"/>
      <w:lang w:val="en-US" w:eastAsia="de-DE"/>
    </w:rPr>
  </w:style>
  <w:style w:type="paragraph" w:customStyle="1" w:styleId="heading2">
    <w:name w:val="heading2"/>
    <w:basedOn w:val="Normal"/>
    <w:next w:val="p1a"/>
    <w:rsid w:val="00C43BF0"/>
    <w:pPr>
      <w:keepNext/>
      <w:keepLines/>
      <w:numPr>
        <w:numId w:val="27"/>
      </w:numPr>
      <w:tabs>
        <w:tab w:val="left" w:pos="510"/>
      </w:tabs>
      <w:suppressAutoHyphens/>
      <w:spacing w:before="440" w:after="220"/>
    </w:pPr>
    <w:rPr>
      <w:b/>
    </w:rPr>
  </w:style>
  <w:style w:type="paragraph" w:customStyle="1" w:styleId="heading30">
    <w:name w:val="heading3"/>
    <w:basedOn w:val="Normal"/>
    <w:next w:val="p1a"/>
    <w:link w:val="heading3Zchn"/>
    <w:rsid w:val="00C43BF0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character" w:customStyle="1" w:styleId="heading3Zchn">
    <w:name w:val="heading3 Zchn"/>
    <w:basedOn w:val="DefaultParagraphFont"/>
    <w:link w:val="heading30"/>
    <w:rsid w:val="009F4136"/>
    <w:rPr>
      <w:rFonts w:ascii="Times" w:hAnsi="Times"/>
      <w:b/>
      <w:lang w:val="en-US" w:eastAsia="de-DE" w:bidi="ar-SA"/>
    </w:rPr>
  </w:style>
  <w:style w:type="paragraph" w:customStyle="1" w:styleId="equation">
    <w:name w:val="equation"/>
    <w:basedOn w:val="Normal"/>
    <w:next w:val="Normal"/>
    <w:rsid w:val="00C43BF0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C43BF0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C43BF0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">
    <w:name w:val="reference"/>
    <w:basedOn w:val="Normal"/>
    <w:rsid w:val="00C43BF0"/>
    <w:pPr>
      <w:ind w:left="227" w:hanging="227"/>
    </w:pPr>
    <w:rPr>
      <w:sz w:val="18"/>
    </w:rPr>
  </w:style>
  <w:style w:type="character" w:styleId="FootnoteReference">
    <w:name w:val="footnote reference"/>
    <w:basedOn w:val="DefaultParagraphFont"/>
    <w:uiPriority w:val="99"/>
    <w:semiHidden/>
    <w:rsid w:val="00C43BF0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C43BF0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C43BF0"/>
    <w:pPr>
      <w:jc w:val="right"/>
    </w:pPr>
  </w:style>
  <w:style w:type="paragraph" w:customStyle="1" w:styleId="BulletItem">
    <w:name w:val="Bullet Item"/>
    <w:basedOn w:val="Item"/>
    <w:rsid w:val="00C43BF0"/>
  </w:style>
  <w:style w:type="paragraph" w:customStyle="1" w:styleId="Item">
    <w:name w:val="Item"/>
    <w:basedOn w:val="Normal"/>
    <w:next w:val="Normal"/>
    <w:rsid w:val="00C43BF0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C43BF0"/>
  </w:style>
  <w:style w:type="paragraph" w:styleId="FootnoteText">
    <w:name w:val="footnote text"/>
    <w:basedOn w:val="Normal"/>
    <w:link w:val="FootnoteTextChar"/>
    <w:uiPriority w:val="99"/>
    <w:semiHidden/>
    <w:rsid w:val="00C43BF0"/>
    <w:pPr>
      <w:tabs>
        <w:tab w:val="left" w:pos="170"/>
      </w:tabs>
      <w:ind w:left="170" w:hanging="17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F11"/>
    <w:rPr>
      <w:rFonts w:ascii="Times" w:hAnsi="Times"/>
      <w:sz w:val="18"/>
      <w:lang w:val="en-US" w:eastAsia="de-DE"/>
    </w:rPr>
  </w:style>
  <w:style w:type="paragraph" w:customStyle="1" w:styleId="programcode">
    <w:name w:val="programcode"/>
    <w:basedOn w:val="Normal"/>
    <w:rsid w:val="00C43BF0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C43BF0"/>
    <w:pPr>
      <w:tabs>
        <w:tab w:val="left" w:pos="170"/>
      </w:tabs>
      <w:ind w:left="170" w:hanging="170"/>
    </w:pPr>
    <w:rPr>
      <w:sz w:val="18"/>
    </w:rPr>
  </w:style>
  <w:style w:type="paragraph" w:styleId="Caption">
    <w:name w:val="caption"/>
    <w:basedOn w:val="Normal"/>
    <w:next w:val="Normal"/>
    <w:rsid w:val="00C43BF0"/>
    <w:pPr>
      <w:spacing w:before="120" w:after="120"/>
    </w:pPr>
    <w:rPr>
      <w:b/>
    </w:rPr>
  </w:style>
  <w:style w:type="paragraph" w:customStyle="1" w:styleId="heading40">
    <w:name w:val="heading4"/>
    <w:basedOn w:val="Normal"/>
    <w:next w:val="p1a"/>
    <w:rsid w:val="00C43BF0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yperlink">
    <w:name w:val="Hyperlink"/>
    <w:basedOn w:val="DefaultParagraphFont"/>
    <w:uiPriority w:val="99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styleId="CommentReference">
    <w:name w:val="annotation reference"/>
    <w:basedOn w:val="DefaultParagraphFont"/>
    <w:uiPriority w:val="99"/>
    <w:semiHidden/>
    <w:rsid w:val="00C16F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6F71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A00EF1"/>
    <w:rPr>
      <w:rFonts w:ascii="Times" w:hAnsi="Times"/>
      <w:lang w:val="en-US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6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3E7"/>
    <w:rPr>
      <w:rFonts w:ascii="Times" w:hAnsi="Times"/>
      <w:b/>
      <w:bCs/>
      <w:lang w:val="en-US" w:eastAsia="de-DE"/>
    </w:rPr>
  </w:style>
  <w:style w:type="paragraph" w:styleId="BalloonText">
    <w:name w:val="Balloon Text"/>
    <w:basedOn w:val="Normal"/>
    <w:link w:val="BalloonTextChar"/>
    <w:uiPriority w:val="99"/>
    <w:semiHidden/>
    <w:rsid w:val="00C16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3E7"/>
    <w:rPr>
      <w:rFonts w:ascii="Tahoma" w:hAnsi="Tahoma" w:cs="Tahoma"/>
      <w:sz w:val="16"/>
      <w:szCs w:val="16"/>
      <w:lang w:val="en-US" w:eastAsia="de-DE"/>
    </w:rPr>
  </w:style>
  <w:style w:type="paragraph" w:customStyle="1" w:styleId="icsmbodytext">
    <w:name w:val="icsm_bodytext"/>
    <w:basedOn w:val="Normal"/>
    <w:uiPriority w:val="99"/>
    <w:rsid w:val="00A00EF1"/>
    <w:pPr>
      <w:ind w:firstLine="240"/>
    </w:pPr>
    <w:rPr>
      <w:rFonts w:ascii="Times New Roman" w:hAnsi="Times New Roman"/>
      <w:lang w:val="en-GB" w:eastAsia="en-US"/>
    </w:rPr>
  </w:style>
  <w:style w:type="paragraph" w:customStyle="1" w:styleId="icsmauthors">
    <w:name w:val="icsm_authors"/>
    <w:basedOn w:val="Normal"/>
    <w:uiPriority w:val="99"/>
    <w:rsid w:val="00A00EF1"/>
    <w:pPr>
      <w:spacing w:after="160"/>
      <w:ind w:firstLine="0"/>
      <w:jc w:val="center"/>
    </w:pPr>
    <w:rPr>
      <w:rFonts w:ascii="Times New Roman" w:hAnsi="Times New Roman"/>
      <w:sz w:val="26"/>
      <w:szCs w:val="26"/>
      <w:lang w:val="en-GB" w:eastAsia="en-US"/>
    </w:rPr>
  </w:style>
  <w:style w:type="paragraph" w:customStyle="1" w:styleId="icsmaddresses">
    <w:name w:val="icsm_addresses"/>
    <w:basedOn w:val="Normal"/>
    <w:uiPriority w:val="99"/>
    <w:rsid w:val="00A00EF1"/>
    <w:pPr>
      <w:spacing w:after="120"/>
      <w:ind w:firstLine="0"/>
      <w:jc w:val="center"/>
    </w:pPr>
    <w:rPr>
      <w:rFonts w:ascii="Times New Roman" w:hAnsi="Times New Roman"/>
      <w:i/>
      <w:iCs/>
      <w:sz w:val="16"/>
      <w:szCs w:val="16"/>
      <w:lang w:val="en-GB" w:eastAsia="en-US"/>
    </w:rPr>
  </w:style>
  <w:style w:type="paragraph" w:customStyle="1" w:styleId="icsmabstract">
    <w:name w:val="icsm_abstract"/>
    <w:basedOn w:val="Normal"/>
    <w:uiPriority w:val="99"/>
    <w:rsid w:val="00A00EF1"/>
    <w:pPr>
      <w:spacing w:after="220"/>
      <w:ind w:firstLine="240"/>
    </w:pPr>
    <w:rPr>
      <w:rFonts w:ascii="Times New Roman" w:hAnsi="Times New Roman"/>
      <w:sz w:val="18"/>
      <w:szCs w:val="18"/>
      <w:lang w:val="en-GB" w:eastAsia="en-US"/>
    </w:rPr>
  </w:style>
  <w:style w:type="paragraph" w:customStyle="1" w:styleId="icsmheading1">
    <w:name w:val="icsm_heading1"/>
    <w:basedOn w:val="Normal"/>
    <w:uiPriority w:val="99"/>
    <w:rsid w:val="00A00EF1"/>
    <w:pPr>
      <w:numPr>
        <w:numId w:val="4"/>
      </w:numPr>
      <w:spacing w:before="480" w:after="240"/>
      <w:jc w:val="left"/>
    </w:pPr>
    <w:rPr>
      <w:rFonts w:ascii="Times New Roman" w:hAnsi="Times New Roman"/>
      <w:b/>
      <w:bCs/>
      <w:lang w:val="en-GB" w:eastAsia="en-US"/>
    </w:rPr>
  </w:style>
  <w:style w:type="paragraph" w:customStyle="1" w:styleId="icsmheading2">
    <w:name w:val="icsm_heading2"/>
    <w:basedOn w:val="Normal"/>
    <w:autoRedefine/>
    <w:uiPriority w:val="99"/>
    <w:rsid w:val="00A00EF1"/>
    <w:pPr>
      <w:numPr>
        <w:ilvl w:val="1"/>
        <w:numId w:val="4"/>
      </w:numPr>
      <w:spacing w:before="240"/>
      <w:jc w:val="left"/>
    </w:pPr>
    <w:rPr>
      <w:rFonts w:ascii="Times New Roman" w:hAnsi="Times New Roman"/>
      <w:i/>
      <w:iCs/>
      <w:lang w:val="en-GB" w:eastAsia="en-US"/>
    </w:rPr>
  </w:style>
  <w:style w:type="paragraph" w:customStyle="1" w:styleId="icsmheading3">
    <w:name w:val="icsm_heading3"/>
    <w:basedOn w:val="Normal"/>
    <w:uiPriority w:val="99"/>
    <w:rsid w:val="00A00EF1"/>
    <w:pPr>
      <w:numPr>
        <w:ilvl w:val="2"/>
        <w:numId w:val="4"/>
      </w:numPr>
      <w:spacing w:before="240"/>
      <w:jc w:val="left"/>
    </w:pPr>
    <w:rPr>
      <w:rFonts w:ascii="Times New Roman" w:hAnsi="Times New Roman"/>
      <w:i/>
      <w:iCs/>
      <w:lang w:val="en-GB" w:eastAsia="en-US"/>
    </w:rPr>
  </w:style>
  <w:style w:type="paragraph" w:customStyle="1" w:styleId="icsmtablecaption">
    <w:name w:val="icsm_tablecaption"/>
    <w:basedOn w:val="Normal"/>
    <w:uiPriority w:val="99"/>
    <w:rsid w:val="00A00EF1"/>
    <w:pPr>
      <w:spacing w:after="80"/>
      <w:ind w:firstLine="0"/>
      <w:jc w:val="left"/>
    </w:pPr>
    <w:rPr>
      <w:rFonts w:ascii="Times New Roman" w:hAnsi="Times New Roman"/>
      <w:sz w:val="16"/>
      <w:szCs w:val="16"/>
      <w:lang w:val="en-GB" w:eastAsia="en-US"/>
    </w:rPr>
  </w:style>
  <w:style w:type="paragraph" w:customStyle="1" w:styleId="icsmfigurecaption">
    <w:name w:val="icsm_figurecaption"/>
    <w:basedOn w:val="Normal"/>
    <w:uiPriority w:val="99"/>
    <w:rsid w:val="00A00EF1"/>
    <w:pPr>
      <w:spacing w:before="200" w:after="240"/>
      <w:ind w:firstLine="0"/>
      <w:jc w:val="center"/>
    </w:pPr>
    <w:rPr>
      <w:rFonts w:ascii="Times New Roman" w:hAnsi="Times New Roman"/>
      <w:sz w:val="16"/>
      <w:szCs w:val="16"/>
      <w:lang w:val="en-GB" w:eastAsia="en-US"/>
    </w:rPr>
  </w:style>
  <w:style w:type="paragraph" w:customStyle="1" w:styleId="icsmreferences">
    <w:name w:val="icsm_references"/>
    <w:basedOn w:val="Normal"/>
    <w:uiPriority w:val="99"/>
    <w:rsid w:val="005D7E20"/>
    <w:pPr>
      <w:ind w:left="240" w:hanging="240"/>
      <w:jc w:val="left"/>
    </w:pPr>
    <w:rPr>
      <w:rFonts w:ascii="Times New Roman" w:hAnsi="Times New Roman"/>
      <w:sz w:val="16"/>
      <w:szCs w:val="16"/>
      <w:lang w:val="en-GB" w:eastAsia="en-US"/>
    </w:rPr>
  </w:style>
  <w:style w:type="paragraph" w:customStyle="1" w:styleId="References">
    <w:name w:val="References"/>
    <w:basedOn w:val="Normal"/>
    <w:uiPriority w:val="99"/>
    <w:rsid w:val="005D7E20"/>
    <w:pPr>
      <w:numPr>
        <w:numId w:val="5"/>
      </w:numPr>
      <w:spacing w:after="80"/>
      <w:jc w:val="left"/>
    </w:pPr>
    <w:rPr>
      <w:rFonts w:ascii="Times New Roman" w:hAnsi="Times New Roman"/>
      <w:sz w:val="18"/>
      <w:szCs w:val="18"/>
      <w:lang w:eastAsia="en-US"/>
    </w:rPr>
  </w:style>
  <w:style w:type="character" w:customStyle="1" w:styleId="mediumb-text">
    <w:name w:val="mediumb-text"/>
    <w:basedOn w:val="DefaultParagraphFont"/>
    <w:uiPriority w:val="99"/>
    <w:rsid w:val="005D7E20"/>
  </w:style>
  <w:style w:type="character" w:customStyle="1" w:styleId="pubtitle">
    <w:name w:val="pubtitle"/>
    <w:basedOn w:val="DefaultParagraphFont"/>
    <w:uiPriority w:val="99"/>
    <w:rsid w:val="005D7E20"/>
  </w:style>
  <w:style w:type="character" w:styleId="Emphasis">
    <w:name w:val="Emphasis"/>
    <w:basedOn w:val="DefaultParagraphFont"/>
    <w:uiPriority w:val="20"/>
    <w:qFormat/>
    <w:rsid w:val="005D7E20"/>
    <w:rPr>
      <w:i/>
      <w:iCs/>
    </w:rPr>
  </w:style>
  <w:style w:type="paragraph" w:customStyle="1" w:styleId="icsmtabletext">
    <w:name w:val="icsm_tabletext"/>
    <w:basedOn w:val="icsmbodytext"/>
    <w:uiPriority w:val="99"/>
    <w:rsid w:val="00C27B9E"/>
    <w:pPr>
      <w:spacing w:before="40"/>
      <w:ind w:firstLine="0"/>
      <w:jc w:val="left"/>
    </w:pPr>
    <w:rPr>
      <w:sz w:val="16"/>
      <w:szCs w:val="16"/>
    </w:rPr>
  </w:style>
  <w:style w:type="table" w:styleId="TableGrid">
    <w:name w:val="Table Grid"/>
    <w:basedOn w:val="TableNormal"/>
    <w:uiPriority w:val="39"/>
    <w:rsid w:val="00C27B9E"/>
    <w:rPr>
      <w:rFonts w:ascii="Times" w:hAnsi="Times" w:cs="Times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F37DF"/>
    <w:rPr>
      <w:color w:val="808080"/>
    </w:rPr>
  </w:style>
  <w:style w:type="paragraph" w:styleId="Revision">
    <w:name w:val="Revision"/>
    <w:hidden/>
    <w:uiPriority w:val="99"/>
    <w:semiHidden/>
    <w:rsid w:val="000A60D8"/>
    <w:rPr>
      <w:rFonts w:ascii="Times" w:hAnsi="Times"/>
      <w:lang w:val="en-US" w:eastAsia="de-DE"/>
    </w:rPr>
  </w:style>
  <w:style w:type="table" w:styleId="TableClassic1">
    <w:name w:val="Table Classic 1"/>
    <w:basedOn w:val="TableNormal"/>
    <w:rsid w:val="00CA6EFC"/>
    <w:pPr>
      <w:ind w:firstLine="22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paragraph" w:styleId="ListParagraph">
    <w:name w:val="List Paragraph"/>
    <w:basedOn w:val="Normal"/>
    <w:link w:val="ListParagraphChar"/>
    <w:uiPriority w:val="34"/>
    <w:qFormat/>
    <w:rsid w:val="00F236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92EAC"/>
    <w:rPr>
      <w:rFonts w:ascii="Times" w:hAnsi="Times"/>
      <w:lang w:val="en-US" w:eastAsia="de-DE"/>
    </w:rPr>
  </w:style>
  <w:style w:type="paragraph" w:customStyle="1" w:styleId="Abstract0">
    <w:name w:val="Abstract"/>
    <w:basedOn w:val="heading10"/>
    <w:link w:val="AbstractChar"/>
    <w:rsid w:val="003B3D54"/>
    <w:rPr>
      <w:lang w:val="en-GB"/>
    </w:rPr>
  </w:style>
  <w:style w:type="character" w:customStyle="1" w:styleId="AbstractChar">
    <w:name w:val="Abstract Char"/>
    <w:basedOn w:val="heading1Char0"/>
    <w:link w:val="Abstract0"/>
    <w:rsid w:val="003B3D54"/>
    <w:rPr>
      <w:rFonts w:ascii="Times" w:hAnsi="Times"/>
      <w:b/>
      <w:sz w:val="24"/>
      <w:lang w:val="en-US" w:eastAsia="de-DE"/>
    </w:rPr>
  </w:style>
  <w:style w:type="paragraph" w:customStyle="1" w:styleId="Sectionheading">
    <w:name w:val="Section heading"/>
    <w:basedOn w:val="heading10"/>
    <w:link w:val="SectionheadingChar"/>
    <w:qFormat/>
    <w:rsid w:val="009548A3"/>
    <w:pPr>
      <w:numPr>
        <w:numId w:val="24"/>
      </w:numPr>
    </w:pPr>
    <w:rPr>
      <w:lang w:val="en-GB"/>
    </w:rPr>
  </w:style>
  <w:style w:type="character" w:customStyle="1" w:styleId="SectionheadingChar">
    <w:name w:val="Section heading Char"/>
    <w:basedOn w:val="heading1Char0"/>
    <w:link w:val="Sectionheading"/>
    <w:rsid w:val="003B3D54"/>
    <w:rPr>
      <w:rFonts w:ascii="Times" w:hAnsi="Times"/>
      <w:b/>
      <w:sz w:val="24"/>
      <w:lang w:val="en-US" w:eastAsia="de-DE"/>
    </w:rPr>
  </w:style>
  <w:style w:type="paragraph" w:customStyle="1" w:styleId="Subsectionheading">
    <w:name w:val="Subsection heading"/>
    <w:basedOn w:val="heading10"/>
    <w:link w:val="SubsectionheadingChar"/>
    <w:qFormat/>
    <w:rsid w:val="009548A3"/>
    <w:pPr>
      <w:numPr>
        <w:ilvl w:val="1"/>
        <w:numId w:val="24"/>
      </w:numPr>
    </w:pPr>
    <w:rPr>
      <w:b w:val="0"/>
      <w:i/>
      <w:lang w:val="en-GB"/>
    </w:rPr>
  </w:style>
  <w:style w:type="character" w:customStyle="1" w:styleId="SubsectionheadingChar">
    <w:name w:val="Subsection heading Char"/>
    <w:basedOn w:val="heading1Char0"/>
    <w:link w:val="Subsectionheading"/>
    <w:rsid w:val="003B3D54"/>
    <w:rPr>
      <w:rFonts w:ascii="Times" w:hAnsi="Times"/>
      <w:b w:val="0"/>
      <w:i/>
      <w:sz w:val="24"/>
      <w:lang w:val="en-US" w:eastAsia="de-DE"/>
    </w:rPr>
  </w:style>
  <w:style w:type="paragraph" w:customStyle="1" w:styleId="HeaderNonumbers">
    <w:name w:val="Header (No numbers)"/>
    <w:basedOn w:val="heading10"/>
    <w:link w:val="HeaderNonumbersChar"/>
    <w:qFormat/>
    <w:rsid w:val="003B3D54"/>
    <w:rPr>
      <w:lang w:val="en-GB"/>
    </w:rPr>
  </w:style>
  <w:style w:type="character" w:customStyle="1" w:styleId="HeaderNonumbersChar">
    <w:name w:val="Header (No numbers) Char"/>
    <w:basedOn w:val="heading1Char0"/>
    <w:link w:val="HeaderNonumbers"/>
    <w:rsid w:val="003B3D54"/>
    <w:rPr>
      <w:rFonts w:ascii="Times" w:hAnsi="Times"/>
      <w:b/>
      <w:sz w:val="24"/>
      <w:lang w:val="en-US" w:eastAsia="de-DE"/>
    </w:rPr>
  </w:style>
  <w:style w:type="paragraph" w:customStyle="1" w:styleId="ManuscriptTitle">
    <w:name w:val="Manuscript Title"/>
    <w:basedOn w:val="Title1"/>
    <w:link w:val="ManuscriptTitleChar"/>
    <w:qFormat/>
    <w:rsid w:val="00271769"/>
    <w:rPr>
      <w:lang w:val="en-GB"/>
    </w:rPr>
  </w:style>
  <w:style w:type="character" w:customStyle="1" w:styleId="ManuscriptTitleChar">
    <w:name w:val="Manuscript Title Char"/>
    <w:basedOn w:val="Title1Char"/>
    <w:link w:val="ManuscriptTitle"/>
    <w:rsid w:val="00271769"/>
    <w:rPr>
      <w:rFonts w:ascii="Times" w:hAnsi="Times"/>
      <w:b/>
      <w:sz w:val="28"/>
      <w:lang w:val="en-US" w:eastAsia="de-DE"/>
    </w:rPr>
  </w:style>
  <w:style w:type="character" w:styleId="LineNumber">
    <w:name w:val="line number"/>
    <w:basedOn w:val="DefaultParagraphFont"/>
    <w:unhideWhenUsed/>
    <w:rsid w:val="00D81DD1"/>
    <w:rPr>
      <w:sz w:val="16"/>
    </w:rPr>
  </w:style>
  <w:style w:type="paragraph" w:customStyle="1" w:styleId="EndNoteBibliographyTitle">
    <w:name w:val="EndNote Bibliography Title"/>
    <w:basedOn w:val="Normal"/>
    <w:link w:val="EndNoteBibliographyTitleChar"/>
    <w:rsid w:val="00792EAC"/>
    <w:pPr>
      <w:jc w:val="center"/>
    </w:pPr>
    <w:rPr>
      <w:rFonts w:cs="Times"/>
      <w:noProof/>
      <w:lang w:val="de-DE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792EAC"/>
    <w:rPr>
      <w:rFonts w:ascii="Times" w:hAnsi="Times" w:cs="Times"/>
      <w:noProof/>
      <w:lang w:val="de-DE" w:eastAsia="de-DE"/>
    </w:rPr>
  </w:style>
  <w:style w:type="paragraph" w:customStyle="1" w:styleId="EndNoteBibliography">
    <w:name w:val="EndNote Bibliography"/>
    <w:basedOn w:val="Normal"/>
    <w:link w:val="EndNoteBibliographyChar"/>
    <w:rsid w:val="00792EAC"/>
    <w:rPr>
      <w:rFonts w:cs="Times"/>
      <w:noProof/>
      <w:lang w:val="de-DE"/>
    </w:rPr>
  </w:style>
  <w:style w:type="character" w:customStyle="1" w:styleId="EndNoteBibliographyChar">
    <w:name w:val="EndNote Bibliography Char"/>
    <w:basedOn w:val="ListParagraphChar"/>
    <w:link w:val="EndNoteBibliography"/>
    <w:rsid w:val="00792EAC"/>
    <w:rPr>
      <w:rFonts w:ascii="Times" w:hAnsi="Times" w:cs="Times"/>
      <w:noProof/>
      <w:lang w:val="de-DE" w:eastAsia="de-DE"/>
    </w:rPr>
  </w:style>
  <w:style w:type="character" w:customStyle="1" w:styleId="alt-edited">
    <w:name w:val="alt-edited"/>
    <w:basedOn w:val="DefaultParagraphFont"/>
    <w:rsid w:val="009D707E"/>
  </w:style>
  <w:style w:type="character" w:customStyle="1" w:styleId="shorttext">
    <w:name w:val="short_text"/>
    <w:basedOn w:val="DefaultParagraphFont"/>
    <w:rsid w:val="00705FD8"/>
  </w:style>
  <w:style w:type="character" w:customStyle="1" w:styleId="heading">
    <w:name w:val="heading"/>
    <w:basedOn w:val="DefaultParagraphFont"/>
    <w:rsid w:val="00DC66B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33E7"/>
    <w:rPr>
      <w:rFonts w:asciiTheme="minorHAnsi" w:eastAsiaTheme="minorHAnsi" w:hAnsiTheme="minorHAnsi" w:cstheme="minorBidi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33E7"/>
    <w:pPr>
      <w:ind w:firstLine="397"/>
    </w:pPr>
    <w:rPr>
      <w:rFonts w:asciiTheme="minorHAnsi" w:eastAsiaTheme="minorHAnsi" w:hAnsiTheme="minorHAnsi" w:cstheme="minorBidi"/>
      <w:lang w:eastAsia="en-US"/>
    </w:rPr>
  </w:style>
  <w:style w:type="paragraph" w:customStyle="1" w:styleId="Equation0">
    <w:name w:val="Equation"/>
    <w:next w:val="Normal"/>
    <w:rsid w:val="00C333E7"/>
    <w:pPr>
      <w:bidi/>
      <w:spacing w:before="60" w:after="60"/>
      <w:ind w:left="170" w:hanging="170"/>
      <w:jc w:val="lowKashida"/>
    </w:pPr>
    <w:rPr>
      <w:rFonts w:eastAsia="MS Mincho" w:cs="Nazanin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unhideWhenUsed/>
    <w:rsid w:val="00C333E7"/>
    <w:rPr>
      <w:color w:val="800080" w:themeColor="followedHyperlink"/>
      <w:u w:val="single"/>
    </w:rPr>
  </w:style>
  <w:style w:type="paragraph" w:customStyle="1" w:styleId="graf">
    <w:name w:val="graf"/>
    <w:basedOn w:val="Normal"/>
    <w:rsid w:val="00C333E7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333E7"/>
    <w:rPr>
      <w:b/>
      <w:bCs/>
    </w:rPr>
  </w:style>
  <w:style w:type="paragraph" w:customStyle="1" w:styleId="Default">
    <w:name w:val="Default"/>
    <w:rsid w:val="00C333E7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2E"/>
    <w:rsid w:val="001D4419"/>
    <w:rsid w:val="0046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83003141A4681B7A5533D105DAC42">
    <w:name w:val="8DC83003141A4681B7A5533D105DAC42"/>
    <w:rsid w:val="004644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2217E00C-9816-417C-9E76-203FC826F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</Template>
  <TotalTime>9073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sv-lncs</vt:lpstr>
    </vt:vector>
  </TitlesOfParts>
  <Company>Springer Verlag GmbH &amp; Co.KG</Company>
  <LinksUpToDate>false</LinksUpToDate>
  <CharactersWithSpaces>1654</CharactersWithSpaces>
  <SharedDoc>false</SharedDoc>
  <HLinks>
    <vt:vector size="24" baseType="variant">
      <vt:variant>
        <vt:i4>5046332</vt:i4>
      </vt:variant>
      <vt:variant>
        <vt:i4>18</vt:i4>
      </vt:variant>
      <vt:variant>
        <vt:i4>0</vt:i4>
      </vt:variant>
      <vt:variant>
        <vt:i4>5</vt:i4>
      </vt:variant>
      <vt:variant>
        <vt:lpwstr>mailto:SDC.bookorder@springer.com</vt:lpwstr>
      </vt:variant>
      <vt:variant>
        <vt:lpwstr/>
      </vt:variant>
      <vt:variant>
        <vt:i4>1245215</vt:i4>
      </vt:variant>
      <vt:variant>
        <vt:i4>15</vt:i4>
      </vt:variant>
      <vt:variant>
        <vt:i4>0</vt:i4>
      </vt:variant>
      <vt:variant>
        <vt:i4>5</vt:i4>
      </vt:variant>
      <vt:variant>
        <vt:lpwstr>http://www.informatik.uni-trier.de/~ley/db/journals/lncs.html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http://www.springer.com/lncs</vt:lpwstr>
      </vt:variant>
      <vt:variant>
        <vt:lpwstr/>
      </vt:variant>
      <vt:variant>
        <vt:i4>3080220</vt:i4>
      </vt:variant>
      <vt:variant>
        <vt:i4>0</vt:i4>
      </vt:variant>
      <vt:variant>
        <vt:i4>0</vt:i4>
      </vt:variant>
      <vt:variant>
        <vt:i4>5</vt:i4>
      </vt:variant>
      <vt:variant>
        <vt:lpwstr>mailto:LNCS@Springer.com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subject/>
  <dc:creator>Springer-SBM</dc:creator>
  <cp:keywords/>
  <dc:description/>
  <cp:lastModifiedBy>amin golzari</cp:lastModifiedBy>
  <cp:revision>357</cp:revision>
  <cp:lastPrinted>2018-11-14T11:03:00Z</cp:lastPrinted>
  <dcterms:created xsi:type="dcterms:W3CDTF">2018-07-27T13:45:00Z</dcterms:created>
  <dcterms:modified xsi:type="dcterms:W3CDTF">2024-02-28T22:54:00Z</dcterms:modified>
</cp:coreProperties>
</file>